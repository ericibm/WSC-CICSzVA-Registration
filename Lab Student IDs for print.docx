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EB69" w14:textId="74ACD9CE" w:rsidR="00941B73" w:rsidRDefault="00941B73"/>
    <w:p w14:paraId="18D07A51" w14:textId="77777777" w:rsidR="00941B73" w:rsidRDefault="00941B73" w:rsidP="00941B73"/>
    <w:tbl>
      <w:tblPr>
        <w:tblW w:w="10281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ame badge page layout"/>
      </w:tblPr>
      <w:tblGrid>
        <w:gridCol w:w="4867"/>
        <w:gridCol w:w="547"/>
        <w:gridCol w:w="4867"/>
      </w:tblGrid>
      <w:tr w:rsidR="00941B73" w:rsidRPr="00186C4E" w14:paraId="652B2CAA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0F127A2" w14:textId="77777777" w:rsidR="00941B73" w:rsidRPr="004C1D68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5FE36E7F" wp14:editId="3312FAE5">
                      <wp:extent cx="2901951" cy="393701"/>
                      <wp:effectExtent l="0" t="0" r="6350" b="0"/>
                      <wp:docPr id="67127583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609909842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28936405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9912568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01333699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9550016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2024825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91517245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90657995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5C673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E8A19CB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30C2D1A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7A2FE739" wp14:editId="1AC67337">
                      <wp:extent cx="2901951" cy="393701"/>
                      <wp:effectExtent l="0" t="0" r="6350" b="0"/>
                      <wp:docPr id="136196844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209581851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94549741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4177477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2770128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51765475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8380269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5951230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18297719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C35AD9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1FCD55AA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45D5704" w14:textId="06A1E35E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 w:rsidRPr="00941B73">
              <w:rPr>
                <w:sz w:val="40"/>
                <w:szCs w:val="40"/>
              </w:rPr>
              <w:t>1@ibm.com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BE00573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C3DF42D" w14:textId="0C0C8FD4" w:rsidR="00941B73" w:rsidRPr="00941B73" w:rsidRDefault="00DC4BB0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19041B8D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35C2337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4A3EC20C" wp14:editId="64A7219F">
                      <wp:extent cx="2901951" cy="71121"/>
                      <wp:effectExtent l="0" t="0" r="6350" b="5080"/>
                      <wp:docPr id="70995639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04D00D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0BFC142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765D75E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7AC1B3BD" wp14:editId="741957D6">
                      <wp:extent cx="2901951" cy="71121"/>
                      <wp:effectExtent l="0" t="0" r="6350" b="5080"/>
                      <wp:docPr id="735484687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DE0EC9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7C06FECB" w14:textId="77777777" w:rsidTr="005A4080">
        <w:trPr>
          <w:trHeight w:hRule="exact" w:val="113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4DA1A100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4CAA605B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F3F575A" w14:textId="77777777" w:rsidR="00941B73" w:rsidRPr="00186C4E" w:rsidRDefault="00941B73" w:rsidP="005A4080"/>
        </w:tc>
      </w:tr>
      <w:tr w:rsidR="00941B73" w:rsidRPr="00186C4E" w14:paraId="7E48F0E5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369AF8D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 wp14:anchorId="0B4BA874" wp14:editId="708A196B">
                      <wp:extent cx="2901951" cy="393701"/>
                      <wp:effectExtent l="0" t="0" r="6350" b="0"/>
                      <wp:docPr id="76192367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281300081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2490273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81098114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5865154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23714683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0020910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25860105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84196124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46335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8808D29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6B44F09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7CFE0F4F" wp14:editId="399E4A34">
                      <wp:extent cx="2901951" cy="393701"/>
                      <wp:effectExtent l="0" t="0" r="6350" b="0"/>
                      <wp:docPr id="1563589680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441463210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56090686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6301019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1674796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07445590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84816056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5608900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96802099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49C03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2BF94ECA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F4E7F4C" w14:textId="7F6CDF1E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3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1765510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3AA011C" w14:textId="549B1144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4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3A2CCC00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6505707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08917427" wp14:editId="4F21A5AD">
                      <wp:extent cx="2901951" cy="71121"/>
                      <wp:effectExtent l="0" t="0" r="6350" b="5080"/>
                      <wp:docPr id="789140768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9CC190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3277180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B39F9B1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58DDCFD0" wp14:editId="507A42F7">
                      <wp:extent cx="2901951" cy="71121"/>
                      <wp:effectExtent l="0" t="0" r="6350" b="5080"/>
                      <wp:docPr id="2134284674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9F0C6B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16892A13" w14:textId="77777777" w:rsidTr="005A4080">
        <w:trPr>
          <w:trHeight w:hRule="exact" w:val="131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39AE787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48B1037A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49DF4C91" w14:textId="77777777" w:rsidR="00941B73" w:rsidRPr="00186C4E" w:rsidRDefault="00941B73" w:rsidP="005A4080"/>
        </w:tc>
      </w:tr>
      <w:tr w:rsidR="00941B73" w:rsidRPr="00186C4E" w14:paraId="3151ACBB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71FD4C0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7D67E6DA" wp14:editId="16103355">
                      <wp:extent cx="2901951" cy="393701"/>
                      <wp:effectExtent l="0" t="0" r="6350" b="0"/>
                      <wp:docPr id="185386071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125134411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2987161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4328151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8008835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69845299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6095645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58045606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01479708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FCA04E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B3185EC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5EB5CBF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068DFA5B" wp14:editId="0FCA2A90">
                      <wp:extent cx="2901951" cy="393701"/>
                      <wp:effectExtent l="0" t="0" r="6350" b="0"/>
                      <wp:docPr id="1564561256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989660420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27192528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26268116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9421605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73682006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7550309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49906909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290881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EB783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05F074D5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55C5541" w14:textId="7532CDB6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5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23F77DA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7E5CCD9" w14:textId="68F385A5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6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0184EA36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4BEB43E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59CF7DF3" wp14:editId="081FB07E">
                      <wp:extent cx="2901951" cy="71121"/>
                      <wp:effectExtent l="0" t="0" r="6350" b="5080"/>
                      <wp:docPr id="1040926305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EE868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3159673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E399137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2C283C0" wp14:editId="3B453C82">
                      <wp:extent cx="2901951" cy="71121"/>
                      <wp:effectExtent l="0" t="0" r="6350" b="5080"/>
                      <wp:docPr id="293550407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8373D4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6FFDB60A" w14:textId="77777777" w:rsidTr="005A4080">
        <w:trPr>
          <w:trHeight w:hRule="exact" w:val="130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319DD93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725646F0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72EC5820" w14:textId="77777777" w:rsidR="00941B73" w:rsidRPr="00186C4E" w:rsidRDefault="00941B73" w:rsidP="005A4080"/>
        </w:tc>
      </w:tr>
      <w:tr w:rsidR="00941B73" w:rsidRPr="00186C4E" w14:paraId="1AC648D9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33D858E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6A2F264F" wp14:editId="2DDD91CC">
                      <wp:extent cx="2901951" cy="393701"/>
                      <wp:effectExtent l="0" t="0" r="6350" b="0"/>
                      <wp:docPr id="253062959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22082375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14500688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5526914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2794062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11797339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89047167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65935061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0023574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D01A9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A399665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E4B5345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282F0492" wp14:editId="2ECF1721">
                      <wp:extent cx="2901951" cy="393701"/>
                      <wp:effectExtent l="0" t="0" r="6350" b="0"/>
                      <wp:docPr id="1583888514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639700036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74235634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45677828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4737659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3859417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61848416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22882543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64028487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2CA9A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465751F0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3E56AF3" w14:textId="7A1E1AC3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7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344B602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E073A61" w14:textId="3B821B45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8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25AB5FF8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EEF2E98" w14:textId="77777777" w:rsidR="00941B73" w:rsidRPr="00941B73" w:rsidRDefault="00941B73" w:rsidP="005A4080">
            <w:pPr>
              <w:rPr>
                <w:color w:val="auto"/>
                <w:sz w:val="40"/>
                <w:szCs w:val="40"/>
                <w:highlight w:val="yellow"/>
              </w:rPr>
            </w:pPr>
            <w:r w:rsidRPr="00941B73">
              <w:rPr>
                <w:noProof/>
                <w:sz w:val="40"/>
                <w:szCs w:val="40"/>
                <w:highlight w:val="yellow"/>
              </w:rPr>
              <mc:AlternateContent>
                <mc:Choice Requires="wps">
                  <w:drawing>
                    <wp:inline distT="0" distB="0" distL="0" distR="0" wp14:anchorId="59B70868" wp14:editId="5DCA5931">
                      <wp:extent cx="2901951" cy="71121"/>
                      <wp:effectExtent l="0" t="0" r="6350" b="5080"/>
                      <wp:docPr id="1240789543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0101EE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8DB3EDB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E0735E4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6CC9DB8" wp14:editId="62CB6B6A">
                      <wp:extent cx="2901951" cy="71121"/>
                      <wp:effectExtent l="0" t="0" r="6350" b="5080"/>
                      <wp:docPr id="752557633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1F84DE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</w:tbl>
    <w:p w14:paraId="3A8D758D" w14:textId="77777777" w:rsidR="00941B73" w:rsidRDefault="00941B73" w:rsidP="00941B73"/>
    <w:p w14:paraId="30E4BDF7" w14:textId="77777777" w:rsidR="00941B73" w:rsidRDefault="00941B73" w:rsidP="00941B73"/>
    <w:tbl>
      <w:tblPr>
        <w:tblW w:w="10281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ame badge page layout"/>
      </w:tblPr>
      <w:tblGrid>
        <w:gridCol w:w="4867"/>
        <w:gridCol w:w="547"/>
        <w:gridCol w:w="4867"/>
      </w:tblGrid>
      <w:tr w:rsidR="00941B73" w:rsidRPr="00186C4E" w14:paraId="6B5C9DD5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2587B41" w14:textId="77777777" w:rsidR="00941B73" w:rsidRPr="004C1D68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50E3CB19" wp14:editId="4DF34E7B">
                      <wp:extent cx="2901951" cy="393701"/>
                      <wp:effectExtent l="0" t="0" r="6350" b="0"/>
                      <wp:docPr id="34741300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50960295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57774587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3048156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29379155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0875741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78996772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50602635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0459969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C7E6D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77D543E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E158A05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0A169AB4" wp14:editId="2039B2F3">
                      <wp:extent cx="2901951" cy="393701"/>
                      <wp:effectExtent l="0" t="0" r="6350" b="0"/>
                      <wp:docPr id="1680847380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473392386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820248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5470962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84902964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49326379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712546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5324052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89030742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55B0E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517B4625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B1FE12C" w14:textId="4C51614D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9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10E4B4B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C6B752E" w14:textId="7421BBDE" w:rsidR="00941B73" w:rsidRPr="00941B73" w:rsidRDefault="00DC4BB0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10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73EEFFBE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13ECA85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6092D9A9" wp14:editId="7CB509DF">
                      <wp:extent cx="2901951" cy="71121"/>
                      <wp:effectExtent l="0" t="0" r="6350" b="5080"/>
                      <wp:docPr id="2090176302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75A11E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0EBF1F5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6AE3333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848BC47" wp14:editId="296BCAD5">
                      <wp:extent cx="2901951" cy="71121"/>
                      <wp:effectExtent l="0" t="0" r="6350" b="5080"/>
                      <wp:docPr id="1479036894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24AD33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1987D3A9" w14:textId="77777777" w:rsidTr="005A4080">
        <w:trPr>
          <w:trHeight w:hRule="exact" w:val="113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2D62285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5BF723F4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32B271A" w14:textId="77777777" w:rsidR="00941B73" w:rsidRPr="00186C4E" w:rsidRDefault="00941B73" w:rsidP="005A4080"/>
        </w:tc>
      </w:tr>
      <w:tr w:rsidR="00941B73" w:rsidRPr="00186C4E" w14:paraId="1B6FE1DD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ACFAB40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 wp14:anchorId="27511B75" wp14:editId="6D971551">
                      <wp:extent cx="2901951" cy="393701"/>
                      <wp:effectExtent l="0" t="0" r="6350" b="0"/>
                      <wp:docPr id="143128874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953135368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80075851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1544974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45340437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88247960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4595336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06171048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00187716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6A927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BE97A35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70239CB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5819BF02" wp14:editId="6EC18FDB">
                      <wp:extent cx="2901951" cy="393701"/>
                      <wp:effectExtent l="0" t="0" r="6350" b="0"/>
                      <wp:docPr id="832126007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43942559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1249275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77884096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1002714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14811546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68894947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74549671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3423694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74CDB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36FC9D64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E3888D8" w14:textId="6F71B40C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11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9E68ABA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C64ED9E" w14:textId="60B56D78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12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0B4BB37B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42EDAC0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12B8C67D" wp14:editId="55A35BB0">
                      <wp:extent cx="2901951" cy="71121"/>
                      <wp:effectExtent l="0" t="0" r="6350" b="5080"/>
                      <wp:docPr id="415990375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B8B524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48AADEC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73F1D16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77014434" wp14:editId="06A273DC">
                      <wp:extent cx="2901951" cy="71121"/>
                      <wp:effectExtent l="0" t="0" r="6350" b="5080"/>
                      <wp:docPr id="1772295497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15F7A6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248CC658" w14:textId="77777777" w:rsidTr="005A4080">
        <w:trPr>
          <w:trHeight w:hRule="exact" w:val="131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72312B08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634CB855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11487A69" w14:textId="77777777" w:rsidR="00941B73" w:rsidRPr="00186C4E" w:rsidRDefault="00941B73" w:rsidP="005A4080"/>
        </w:tc>
      </w:tr>
      <w:tr w:rsidR="00941B73" w:rsidRPr="00186C4E" w14:paraId="261A5AC1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7A1DA49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214360DE" wp14:editId="30E7E2FD">
                      <wp:extent cx="2901951" cy="393701"/>
                      <wp:effectExtent l="0" t="0" r="6350" b="0"/>
                      <wp:docPr id="173355454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954146240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85456765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4747906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883153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50893890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76015154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38732593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21540432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56B07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74004D4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E05F87A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4AFBE28B" wp14:editId="3C2ED825">
                      <wp:extent cx="2901951" cy="393701"/>
                      <wp:effectExtent l="0" t="0" r="6350" b="0"/>
                      <wp:docPr id="88722861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156052448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9456580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21610097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07188073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99835755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14755607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57027721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71336805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5FF95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3E123EAF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C18704F" w14:textId="3CC05FA7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13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0996A81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897AE9C" w14:textId="2DD52BFE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14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1AB76A44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CFB9943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6C26E1A0" wp14:editId="2AAA9D54">
                      <wp:extent cx="2901951" cy="71121"/>
                      <wp:effectExtent l="0" t="0" r="6350" b="5080"/>
                      <wp:docPr id="1284142675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FD50ED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B338970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32C6F52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6E627010" wp14:editId="5171F9C4">
                      <wp:extent cx="2901951" cy="71121"/>
                      <wp:effectExtent l="0" t="0" r="6350" b="5080"/>
                      <wp:docPr id="1800619590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387D5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37CC1F41" w14:textId="77777777" w:rsidTr="005A4080">
        <w:trPr>
          <w:trHeight w:hRule="exact" w:val="130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09748581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56324E53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2F3A349" w14:textId="77777777" w:rsidR="00941B73" w:rsidRPr="00186C4E" w:rsidRDefault="00941B73" w:rsidP="005A4080"/>
        </w:tc>
      </w:tr>
      <w:tr w:rsidR="00941B73" w:rsidRPr="00186C4E" w14:paraId="109D1B1D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CD7E47F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1C87BA08" wp14:editId="1DF898FA">
                      <wp:extent cx="2901951" cy="393701"/>
                      <wp:effectExtent l="0" t="0" r="6350" b="0"/>
                      <wp:docPr id="15816637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934936837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3097074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5891929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61415226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54740284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23606674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29930680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60259009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07BF8D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165947B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0FE234D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65118104" wp14:editId="6B8F5A41">
                      <wp:extent cx="2901951" cy="393701"/>
                      <wp:effectExtent l="0" t="0" r="6350" b="0"/>
                      <wp:docPr id="41657391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787947728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50220971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50684831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30605629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57868519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31505329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3416293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54553876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47E086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42E71FDB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625EEB7" w14:textId="79539E47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15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843D1C0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CD2828C" w14:textId="55CC876F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16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1BA1FB56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7BDFD16" w14:textId="77777777" w:rsidR="00941B73" w:rsidRPr="00941B73" w:rsidRDefault="00941B73" w:rsidP="005A4080">
            <w:pPr>
              <w:rPr>
                <w:color w:val="auto"/>
                <w:sz w:val="40"/>
                <w:szCs w:val="40"/>
                <w:highlight w:val="yellow"/>
              </w:rPr>
            </w:pPr>
            <w:r w:rsidRPr="00941B73">
              <w:rPr>
                <w:noProof/>
                <w:sz w:val="40"/>
                <w:szCs w:val="40"/>
                <w:highlight w:val="yellow"/>
              </w:rPr>
              <mc:AlternateContent>
                <mc:Choice Requires="wps">
                  <w:drawing>
                    <wp:inline distT="0" distB="0" distL="0" distR="0" wp14:anchorId="75866DB7" wp14:editId="412BFA4B">
                      <wp:extent cx="2901951" cy="71121"/>
                      <wp:effectExtent l="0" t="0" r="6350" b="5080"/>
                      <wp:docPr id="1253887726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4CFF8F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EA2F762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CF91B88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F2DEFFA" wp14:editId="305C36C4">
                      <wp:extent cx="2901951" cy="71121"/>
                      <wp:effectExtent l="0" t="0" r="6350" b="5080"/>
                      <wp:docPr id="493071374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E147C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</w:tbl>
    <w:p w14:paraId="3033DE4C" w14:textId="77777777" w:rsidR="00941B73" w:rsidRDefault="00941B73" w:rsidP="00941B73"/>
    <w:p w14:paraId="5CADDB16" w14:textId="77777777" w:rsidR="00941B73" w:rsidRDefault="00941B73" w:rsidP="00941B73"/>
    <w:tbl>
      <w:tblPr>
        <w:tblW w:w="10281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ame badge page layout"/>
      </w:tblPr>
      <w:tblGrid>
        <w:gridCol w:w="4867"/>
        <w:gridCol w:w="547"/>
        <w:gridCol w:w="4867"/>
      </w:tblGrid>
      <w:tr w:rsidR="00941B73" w:rsidRPr="00186C4E" w14:paraId="1093B99B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4BACBB0" w14:textId="77777777" w:rsidR="00941B73" w:rsidRPr="004C1D68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35B5224A" wp14:editId="00F133F3">
                      <wp:extent cx="2901951" cy="393701"/>
                      <wp:effectExtent l="0" t="0" r="6350" b="0"/>
                      <wp:docPr id="415455779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043554521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61324528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132276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56194032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78711112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73997480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48577664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23789293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43179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D24D99B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9BCF1C3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40629432" wp14:editId="20DC0E5F">
                      <wp:extent cx="2901951" cy="393701"/>
                      <wp:effectExtent l="0" t="0" r="6350" b="0"/>
                      <wp:docPr id="1254703260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632171311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5175876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3729842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99882955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11695506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18008239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2275654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13348653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5FB512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203BC36D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E443B24" w14:textId="27CD863C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 w:rsidRPr="00941B73">
              <w:rPr>
                <w:sz w:val="40"/>
                <w:szCs w:val="40"/>
              </w:rPr>
              <w:t>1</w:t>
            </w:r>
            <w:r w:rsidR="00941B73">
              <w:rPr>
                <w:sz w:val="40"/>
                <w:szCs w:val="40"/>
              </w:rPr>
              <w:t>7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A9D80A8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75DB028" w14:textId="6CC278CC" w:rsidR="00941B73" w:rsidRPr="00941B73" w:rsidRDefault="00DC4BB0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18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6CA996E6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FC4FEB8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3520070A" wp14:editId="28BACAC6">
                      <wp:extent cx="2901951" cy="71121"/>
                      <wp:effectExtent l="0" t="0" r="6350" b="5080"/>
                      <wp:docPr id="166637954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1DAFB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36CB5AE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C82B012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101D3FD" wp14:editId="5E2E6461">
                      <wp:extent cx="2901951" cy="71121"/>
                      <wp:effectExtent l="0" t="0" r="6350" b="5080"/>
                      <wp:docPr id="2028997300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8E056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785A6B9B" w14:textId="77777777" w:rsidTr="005A4080">
        <w:trPr>
          <w:trHeight w:hRule="exact" w:val="113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410EF934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767B1F45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C6BA308" w14:textId="77777777" w:rsidR="00941B73" w:rsidRPr="00186C4E" w:rsidRDefault="00941B73" w:rsidP="005A4080"/>
        </w:tc>
      </w:tr>
      <w:tr w:rsidR="00941B73" w:rsidRPr="00186C4E" w14:paraId="2A79C108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FDF0355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 wp14:anchorId="34CDC46A" wp14:editId="54F4F4EB">
                      <wp:extent cx="2901951" cy="393701"/>
                      <wp:effectExtent l="0" t="0" r="6350" b="0"/>
                      <wp:docPr id="1260619085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49808025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9898236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39161132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31196738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73249747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70691364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96001414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6045508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23881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98FAE9D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82ABBF7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5464B01D" wp14:editId="35C53316">
                      <wp:extent cx="2901951" cy="393701"/>
                      <wp:effectExtent l="0" t="0" r="6350" b="0"/>
                      <wp:docPr id="1664846774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25265321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36724834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5009162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25357364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21029938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625136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24374089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5277096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7958C7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5D918111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BEF22A1" w14:textId="6D8B574B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19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0104258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ACE0B3A" w14:textId="525836AB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20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0E1F5F62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2115094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694591B4" wp14:editId="2CF3A7DE">
                      <wp:extent cx="2901951" cy="71121"/>
                      <wp:effectExtent l="0" t="0" r="6350" b="5080"/>
                      <wp:docPr id="1378091209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E41E1C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D4D0AB7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FA0FD39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1A7BC4B2" wp14:editId="19359A5D">
                      <wp:extent cx="2901951" cy="71121"/>
                      <wp:effectExtent l="0" t="0" r="6350" b="5080"/>
                      <wp:docPr id="636581885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34A0A1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046A7C06" w14:textId="77777777" w:rsidTr="005A4080">
        <w:trPr>
          <w:trHeight w:hRule="exact" w:val="131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649AE6D3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25961DA5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0AFC197D" w14:textId="77777777" w:rsidR="00941B73" w:rsidRPr="00186C4E" w:rsidRDefault="00941B73" w:rsidP="005A4080"/>
        </w:tc>
      </w:tr>
      <w:tr w:rsidR="00941B73" w:rsidRPr="00186C4E" w14:paraId="1441FA48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4249AB8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386F9004" wp14:editId="2AF4C611">
                      <wp:extent cx="2901951" cy="393701"/>
                      <wp:effectExtent l="0" t="0" r="6350" b="0"/>
                      <wp:docPr id="1896743683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84076072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39816068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59405299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65612586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62516918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2581358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6194983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0502456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1759BC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B504297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11741BF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0B5F4123" wp14:editId="60528FB7">
                      <wp:extent cx="2901951" cy="393701"/>
                      <wp:effectExtent l="0" t="0" r="6350" b="0"/>
                      <wp:docPr id="139919526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978533825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593665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3607917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1585737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36671837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7478377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35255801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52300150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91D21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6D1FFD69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22B50FB" w14:textId="3F33AAB0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21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2CE8933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8721F1B" w14:textId="62385264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22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1D742613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F49A498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5A603B91" wp14:editId="38DA0C95">
                      <wp:extent cx="2901951" cy="71121"/>
                      <wp:effectExtent l="0" t="0" r="6350" b="5080"/>
                      <wp:docPr id="1018763515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A2115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73C5A5F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163D1CA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02180FB" wp14:editId="405DD049">
                      <wp:extent cx="2901951" cy="71121"/>
                      <wp:effectExtent l="0" t="0" r="6350" b="5080"/>
                      <wp:docPr id="1080991819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3B5D18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475F769C" w14:textId="77777777" w:rsidTr="005A4080">
        <w:trPr>
          <w:trHeight w:hRule="exact" w:val="130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0BE56BC4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7B63EEE7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43D116AB" w14:textId="77777777" w:rsidR="00941B73" w:rsidRPr="00186C4E" w:rsidRDefault="00941B73" w:rsidP="005A4080"/>
        </w:tc>
      </w:tr>
      <w:tr w:rsidR="00941B73" w:rsidRPr="00186C4E" w14:paraId="60FA13E4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4562C5E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6A0C55B6" wp14:editId="7641151C">
                      <wp:extent cx="2901951" cy="393701"/>
                      <wp:effectExtent l="0" t="0" r="6350" b="0"/>
                      <wp:docPr id="142446643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757001162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57456946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11004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89467701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8531089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57787908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31750717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39012928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9255D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8F0E8FD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D271FC0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39D3C5E3" wp14:editId="0C5B72E7">
                      <wp:extent cx="2901951" cy="393701"/>
                      <wp:effectExtent l="0" t="0" r="6350" b="0"/>
                      <wp:docPr id="618806735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613620420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84849643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40050929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43586365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5161101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40873473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40599189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11722062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63B4A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2996EDFB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4D9F781" w14:textId="773D7D36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23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8F8FC5B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2F62FDD" w14:textId="5A76ADF8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24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3BB70149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E346E9B" w14:textId="77777777" w:rsidR="00941B73" w:rsidRPr="00941B73" w:rsidRDefault="00941B73" w:rsidP="005A4080">
            <w:pPr>
              <w:rPr>
                <w:color w:val="auto"/>
                <w:sz w:val="40"/>
                <w:szCs w:val="40"/>
                <w:highlight w:val="yellow"/>
              </w:rPr>
            </w:pPr>
            <w:r w:rsidRPr="00941B73">
              <w:rPr>
                <w:noProof/>
                <w:sz w:val="40"/>
                <w:szCs w:val="40"/>
                <w:highlight w:val="yellow"/>
              </w:rPr>
              <mc:AlternateContent>
                <mc:Choice Requires="wps">
                  <w:drawing>
                    <wp:inline distT="0" distB="0" distL="0" distR="0" wp14:anchorId="2B53CECD" wp14:editId="493161DE">
                      <wp:extent cx="2901951" cy="71121"/>
                      <wp:effectExtent l="0" t="0" r="6350" b="5080"/>
                      <wp:docPr id="1892451766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B7CEC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C840188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F3B9459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68461DC" wp14:editId="1FAAF117">
                      <wp:extent cx="2901951" cy="71121"/>
                      <wp:effectExtent l="0" t="0" r="6350" b="5080"/>
                      <wp:docPr id="1648907161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A1E8A6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</w:tbl>
    <w:p w14:paraId="76B91705" w14:textId="77777777" w:rsidR="00941B73" w:rsidRDefault="00941B73" w:rsidP="00941B73"/>
    <w:p w14:paraId="270DABB3" w14:textId="77777777" w:rsidR="00941B73" w:rsidRDefault="00941B73" w:rsidP="00941B73"/>
    <w:tbl>
      <w:tblPr>
        <w:tblW w:w="10281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ame badge page layout"/>
      </w:tblPr>
      <w:tblGrid>
        <w:gridCol w:w="4867"/>
        <w:gridCol w:w="547"/>
        <w:gridCol w:w="4867"/>
      </w:tblGrid>
      <w:tr w:rsidR="00941B73" w:rsidRPr="00186C4E" w14:paraId="3FB09C4D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280AA5F" w14:textId="77777777" w:rsidR="00941B73" w:rsidRPr="004C1D68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03BDF571" wp14:editId="297DAD58">
                      <wp:extent cx="2901951" cy="393701"/>
                      <wp:effectExtent l="0" t="0" r="6350" b="0"/>
                      <wp:docPr id="1243811530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2001212612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98766174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59652741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52901405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52291118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74755937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04014114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86501871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D3ACE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D14EF21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7269F0E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556FD2C6" wp14:editId="3DF5CC8C">
                      <wp:extent cx="2901951" cy="393701"/>
                      <wp:effectExtent l="0" t="0" r="6350" b="0"/>
                      <wp:docPr id="1022947297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39899572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53833153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2410267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30553627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58355117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02791804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61215532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78365136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B1B58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4A0E57DC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56902FF" w14:textId="2289196B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25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8A4E659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925CBF5" w14:textId="374C5552" w:rsidR="00941B73" w:rsidRPr="00941B73" w:rsidRDefault="00DC4BB0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26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445D6A99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34D754E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19B4EFCD" wp14:editId="4D605640">
                      <wp:extent cx="2901951" cy="71121"/>
                      <wp:effectExtent l="0" t="0" r="6350" b="5080"/>
                      <wp:docPr id="1779826258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93963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D99F7C4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6C31084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3D9B9BC" wp14:editId="52B704AA">
                      <wp:extent cx="2901951" cy="71121"/>
                      <wp:effectExtent l="0" t="0" r="6350" b="5080"/>
                      <wp:docPr id="693387332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D1C32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33F61F02" w14:textId="77777777" w:rsidTr="005A4080">
        <w:trPr>
          <w:trHeight w:hRule="exact" w:val="113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4ECF56D5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03430EC3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E99F91A" w14:textId="77777777" w:rsidR="00941B73" w:rsidRPr="00186C4E" w:rsidRDefault="00941B73" w:rsidP="005A4080"/>
        </w:tc>
      </w:tr>
      <w:tr w:rsidR="00941B73" w:rsidRPr="00186C4E" w14:paraId="3B139EC0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41061ED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 wp14:anchorId="523ABD68" wp14:editId="32811BD8">
                      <wp:extent cx="2901951" cy="393701"/>
                      <wp:effectExtent l="0" t="0" r="6350" b="0"/>
                      <wp:docPr id="1923507934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871971207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12973886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85059058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17158617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6519462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4792613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68168120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97093962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BEF6E7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3897E8B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CC84BE0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1E15F7E0" wp14:editId="4BD30E03">
                      <wp:extent cx="2901951" cy="393701"/>
                      <wp:effectExtent l="0" t="0" r="6350" b="0"/>
                      <wp:docPr id="28170995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20141606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4328921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98548071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2754979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58665477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3336684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89588535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13264365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F43D2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591DAF25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ABE0570" w14:textId="5D42A77B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27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6E383C9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14397A7" w14:textId="216C71C0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28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73A0E1F2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2D4F13C" w14:textId="77777777" w:rsidR="00941B73" w:rsidRDefault="00941B73" w:rsidP="005A4080">
            <w:r w:rsidRPr="000D2E0D">
              <w:rPr>
                <w:noProof/>
              </w:rPr>
              <mc:AlternateContent>
                <mc:Choice Requires="wps">
                  <w:drawing>
                    <wp:inline distT="0" distB="0" distL="0" distR="0" wp14:anchorId="7ACD676C" wp14:editId="35058E60">
                      <wp:extent cx="2901951" cy="71121"/>
                      <wp:effectExtent l="0" t="0" r="6350" b="5080"/>
                      <wp:docPr id="989878302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45A14A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E377FFD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235C3AF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133C155" wp14:editId="298CA628">
                      <wp:extent cx="2901951" cy="71121"/>
                      <wp:effectExtent l="0" t="0" r="6350" b="5080"/>
                      <wp:docPr id="1866623321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AF07C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388E8E4D" w14:textId="77777777" w:rsidTr="005A4080">
        <w:trPr>
          <w:trHeight w:hRule="exact" w:val="131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7E08E4CA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363E1E88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082618B5" w14:textId="77777777" w:rsidR="00941B73" w:rsidRPr="00186C4E" w:rsidRDefault="00941B73" w:rsidP="005A4080"/>
        </w:tc>
      </w:tr>
      <w:tr w:rsidR="00941B73" w:rsidRPr="00186C4E" w14:paraId="435B34FF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FF602CD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13CF22ED" wp14:editId="0C7BA223">
                      <wp:extent cx="2901951" cy="393701"/>
                      <wp:effectExtent l="0" t="0" r="6350" b="0"/>
                      <wp:docPr id="1664177323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728475489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217106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838434442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05522466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063203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39997325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906484499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45632798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51F1DC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2BD662B7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5A95E411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7E07C97D" wp14:editId="0BC9CA22">
                      <wp:extent cx="2901951" cy="393701"/>
                      <wp:effectExtent l="0" t="0" r="6350" b="0"/>
                      <wp:docPr id="95589035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261676869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3452609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9826630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30511370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02335322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7216973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44438597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03023602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452D5F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388DEA3E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D0CE5CB" w14:textId="415D0653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29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2D85758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09B8019" w14:textId="2C45ED3E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30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0A717C90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376017FA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575C286E" wp14:editId="0587F901">
                      <wp:extent cx="2901951" cy="71121"/>
                      <wp:effectExtent l="0" t="0" r="6350" b="5080"/>
                      <wp:docPr id="1445261443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CF58A9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C84A849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838E9E4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C684433" wp14:editId="570D3224">
                      <wp:extent cx="2901951" cy="71121"/>
                      <wp:effectExtent l="0" t="0" r="6350" b="5080"/>
                      <wp:docPr id="425188327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38DA7B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  <w:tr w:rsidR="00941B73" w:rsidRPr="00186C4E" w14:paraId="5F092C2B" w14:textId="77777777" w:rsidTr="005A4080">
        <w:trPr>
          <w:trHeight w:hRule="exact" w:val="130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3EC464A6" w14:textId="77777777" w:rsidR="00941B73" w:rsidRPr="00186C4E" w:rsidRDefault="00941B73" w:rsidP="005A4080"/>
        </w:tc>
        <w:tc>
          <w:tcPr>
            <w:tcW w:w="547" w:type="dxa"/>
            <w:vAlign w:val="center"/>
          </w:tcPr>
          <w:p w14:paraId="0F5600F6" w14:textId="77777777" w:rsidR="00941B73" w:rsidRPr="00186C4E" w:rsidRDefault="00941B73" w:rsidP="005A4080"/>
        </w:tc>
        <w:tc>
          <w:tcPr>
            <w:tcW w:w="4867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716F89DF" w14:textId="77777777" w:rsidR="00941B73" w:rsidRPr="00186C4E" w:rsidRDefault="00941B73" w:rsidP="005A4080"/>
        </w:tc>
      </w:tr>
      <w:tr w:rsidR="00941B73" w:rsidRPr="00186C4E" w14:paraId="50F9AEE0" w14:textId="77777777" w:rsidTr="005A4080">
        <w:trPr>
          <w:trHeight w:val="1137"/>
          <w:jc w:val="center"/>
        </w:trPr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DF046B5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30497236" wp14:editId="0CAF4103">
                      <wp:extent cx="2901951" cy="393701"/>
                      <wp:effectExtent l="0" t="0" r="6350" b="0"/>
                      <wp:docPr id="549006609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2113506059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48831363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92895459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019174986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28713092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25783853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778298185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13229929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C9FAD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7" w:type="dxa"/>
            <w:vMerge w:val="restart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05D58CD6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C88A39D" w14:textId="77777777" w:rsidR="00941B73" w:rsidRPr="00186C4E" w:rsidRDefault="00941B73" w:rsidP="005A4080">
            <w:r w:rsidRPr="000D2E0D">
              <w:rPr>
                <w:noProof/>
              </w:rPr>
              <mc:AlternateContent>
                <mc:Choice Requires="wpg">
                  <w:drawing>
                    <wp:inline distT="0" distB="0" distL="0" distR="0" wp14:anchorId="3A5DB6D4" wp14:editId="383BB955">
                      <wp:extent cx="2901951" cy="393701"/>
                      <wp:effectExtent l="0" t="0" r="6350" b="0"/>
                      <wp:docPr id="1517509010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1" cy="393701"/>
                                <a:chOff x="0" y="0"/>
                                <a:chExt cx="2901951" cy="393701"/>
                              </a:xfrm>
                            </wpg:grpSpPr>
                            <wps:wsp>
                              <wps:cNvPr id="1438357863" name="Shape"/>
                              <wps:cNvSpPr/>
                              <wps:spPr>
                                <a:xfrm>
                                  <a:off x="723899" y="0"/>
                                  <a:ext cx="133477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172" y="8088"/>
                                      </a:moveTo>
                                      <a:lnTo>
                                        <a:pt x="4953" y="8088"/>
                                      </a:lnTo>
                                      <a:lnTo>
                                        <a:pt x="4953" y="4472"/>
                                      </a:lnTo>
                                      <a:lnTo>
                                        <a:pt x="4172" y="4472"/>
                                      </a:lnTo>
                                      <a:lnTo>
                                        <a:pt x="4172" y="8088"/>
                                      </a:lnTo>
                                      <a:close/>
                                      <a:moveTo>
                                        <a:pt x="4172" y="21600"/>
                                      </a:moveTo>
                                      <a:lnTo>
                                        <a:pt x="4953" y="21600"/>
                                      </a:lnTo>
                                      <a:lnTo>
                                        <a:pt x="4953" y="17984"/>
                                      </a:lnTo>
                                      <a:lnTo>
                                        <a:pt x="4172" y="17984"/>
                                      </a:lnTo>
                                      <a:lnTo>
                                        <a:pt x="4172" y="21600"/>
                                      </a:lnTo>
                                      <a:close/>
                                      <a:moveTo>
                                        <a:pt x="4172" y="3616"/>
                                      </a:moveTo>
                                      <a:lnTo>
                                        <a:pt x="4953" y="3616"/>
                                      </a:lnTo>
                                      <a:lnTo>
                                        <a:pt x="4953" y="0"/>
                                      </a:lnTo>
                                      <a:lnTo>
                                        <a:pt x="4172" y="0"/>
                                      </a:lnTo>
                                      <a:lnTo>
                                        <a:pt x="4172" y="3616"/>
                                      </a:lnTo>
                                      <a:close/>
                                      <a:moveTo>
                                        <a:pt x="4172" y="17128"/>
                                      </a:moveTo>
                                      <a:lnTo>
                                        <a:pt x="4953" y="17128"/>
                                      </a:lnTo>
                                      <a:lnTo>
                                        <a:pt x="4953" y="13512"/>
                                      </a:lnTo>
                                      <a:lnTo>
                                        <a:pt x="4172" y="13512"/>
                                      </a:lnTo>
                                      <a:lnTo>
                                        <a:pt x="4172" y="17128"/>
                                      </a:lnTo>
                                      <a:close/>
                                      <a:moveTo>
                                        <a:pt x="4172" y="12656"/>
                                      </a:moveTo>
                                      <a:lnTo>
                                        <a:pt x="4953" y="12656"/>
                                      </a:lnTo>
                                      <a:lnTo>
                                        <a:pt x="4953" y="9040"/>
                                      </a:lnTo>
                                      <a:lnTo>
                                        <a:pt x="4172" y="9040"/>
                                      </a:lnTo>
                                      <a:lnTo>
                                        <a:pt x="4172" y="12656"/>
                                      </a:lnTo>
                                      <a:close/>
                                      <a:moveTo>
                                        <a:pt x="5200" y="3616"/>
                                      </a:moveTo>
                                      <a:lnTo>
                                        <a:pt x="5981" y="3616"/>
                                      </a:lnTo>
                                      <a:lnTo>
                                        <a:pt x="5981" y="0"/>
                                      </a:lnTo>
                                      <a:lnTo>
                                        <a:pt x="5200" y="0"/>
                                      </a:lnTo>
                                      <a:lnTo>
                                        <a:pt x="5200" y="3616"/>
                                      </a:lnTo>
                                      <a:close/>
                                      <a:moveTo>
                                        <a:pt x="5200" y="21600"/>
                                      </a:moveTo>
                                      <a:lnTo>
                                        <a:pt x="5981" y="21600"/>
                                      </a:lnTo>
                                      <a:lnTo>
                                        <a:pt x="5981" y="17984"/>
                                      </a:lnTo>
                                      <a:lnTo>
                                        <a:pt x="5200" y="17984"/>
                                      </a:lnTo>
                                      <a:lnTo>
                                        <a:pt x="5200" y="21600"/>
                                      </a:lnTo>
                                      <a:close/>
                                      <a:moveTo>
                                        <a:pt x="5200" y="8088"/>
                                      </a:moveTo>
                                      <a:lnTo>
                                        <a:pt x="5981" y="8088"/>
                                      </a:lnTo>
                                      <a:lnTo>
                                        <a:pt x="5981" y="4472"/>
                                      </a:lnTo>
                                      <a:lnTo>
                                        <a:pt x="5200" y="4472"/>
                                      </a:lnTo>
                                      <a:lnTo>
                                        <a:pt x="5200" y="8088"/>
                                      </a:lnTo>
                                      <a:close/>
                                      <a:moveTo>
                                        <a:pt x="5200" y="12656"/>
                                      </a:moveTo>
                                      <a:lnTo>
                                        <a:pt x="5981" y="12656"/>
                                      </a:lnTo>
                                      <a:lnTo>
                                        <a:pt x="5981" y="9040"/>
                                      </a:lnTo>
                                      <a:lnTo>
                                        <a:pt x="5200" y="9040"/>
                                      </a:lnTo>
                                      <a:lnTo>
                                        <a:pt x="5200" y="12656"/>
                                      </a:lnTo>
                                      <a:close/>
                                      <a:moveTo>
                                        <a:pt x="5200" y="17128"/>
                                      </a:moveTo>
                                      <a:lnTo>
                                        <a:pt x="5981" y="17128"/>
                                      </a:lnTo>
                                      <a:lnTo>
                                        <a:pt x="5981" y="13512"/>
                                      </a:lnTo>
                                      <a:lnTo>
                                        <a:pt x="5200" y="13512"/>
                                      </a:lnTo>
                                      <a:lnTo>
                                        <a:pt x="5200" y="17128"/>
                                      </a:lnTo>
                                      <a:close/>
                                      <a:moveTo>
                                        <a:pt x="6248" y="8088"/>
                                      </a:moveTo>
                                      <a:lnTo>
                                        <a:pt x="7029" y="8088"/>
                                      </a:lnTo>
                                      <a:lnTo>
                                        <a:pt x="7029" y="4472"/>
                                      </a:lnTo>
                                      <a:lnTo>
                                        <a:pt x="6248" y="4472"/>
                                      </a:lnTo>
                                      <a:lnTo>
                                        <a:pt x="6248" y="8088"/>
                                      </a:lnTo>
                                      <a:close/>
                                      <a:moveTo>
                                        <a:pt x="6248" y="3616"/>
                                      </a:moveTo>
                                      <a:lnTo>
                                        <a:pt x="7029" y="3616"/>
                                      </a:lnTo>
                                      <a:lnTo>
                                        <a:pt x="7029" y="0"/>
                                      </a:lnTo>
                                      <a:lnTo>
                                        <a:pt x="6248" y="0"/>
                                      </a:lnTo>
                                      <a:lnTo>
                                        <a:pt x="6248" y="3616"/>
                                      </a:lnTo>
                                      <a:close/>
                                      <a:moveTo>
                                        <a:pt x="6248" y="21600"/>
                                      </a:moveTo>
                                      <a:lnTo>
                                        <a:pt x="7029" y="21600"/>
                                      </a:lnTo>
                                      <a:lnTo>
                                        <a:pt x="7029" y="17984"/>
                                      </a:lnTo>
                                      <a:lnTo>
                                        <a:pt x="6248" y="17984"/>
                                      </a:lnTo>
                                      <a:lnTo>
                                        <a:pt x="6248" y="21600"/>
                                      </a:lnTo>
                                      <a:close/>
                                      <a:moveTo>
                                        <a:pt x="6248" y="17128"/>
                                      </a:moveTo>
                                      <a:lnTo>
                                        <a:pt x="7029" y="17128"/>
                                      </a:lnTo>
                                      <a:lnTo>
                                        <a:pt x="7029" y="13512"/>
                                      </a:lnTo>
                                      <a:lnTo>
                                        <a:pt x="6248" y="13512"/>
                                      </a:lnTo>
                                      <a:lnTo>
                                        <a:pt x="6248" y="17128"/>
                                      </a:lnTo>
                                      <a:close/>
                                      <a:moveTo>
                                        <a:pt x="6248" y="12656"/>
                                      </a:moveTo>
                                      <a:lnTo>
                                        <a:pt x="7029" y="12656"/>
                                      </a:lnTo>
                                      <a:lnTo>
                                        <a:pt x="7029" y="9040"/>
                                      </a:lnTo>
                                      <a:lnTo>
                                        <a:pt x="6248" y="9040"/>
                                      </a:lnTo>
                                      <a:lnTo>
                                        <a:pt x="6248" y="12656"/>
                                      </a:lnTo>
                                      <a:close/>
                                      <a:moveTo>
                                        <a:pt x="7296" y="12656"/>
                                      </a:moveTo>
                                      <a:lnTo>
                                        <a:pt x="8077" y="12656"/>
                                      </a:lnTo>
                                      <a:lnTo>
                                        <a:pt x="8077" y="9040"/>
                                      </a:lnTo>
                                      <a:lnTo>
                                        <a:pt x="7296" y="9040"/>
                                      </a:lnTo>
                                      <a:lnTo>
                                        <a:pt x="7296" y="12656"/>
                                      </a:lnTo>
                                      <a:close/>
                                      <a:moveTo>
                                        <a:pt x="7296" y="8088"/>
                                      </a:moveTo>
                                      <a:lnTo>
                                        <a:pt x="8077" y="8088"/>
                                      </a:lnTo>
                                      <a:lnTo>
                                        <a:pt x="8077" y="4472"/>
                                      </a:lnTo>
                                      <a:lnTo>
                                        <a:pt x="7296" y="4472"/>
                                      </a:lnTo>
                                      <a:lnTo>
                                        <a:pt x="7296" y="8088"/>
                                      </a:lnTo>
                                      <a:close/>
                                      <a:moveTo>
                                        <a:pt x="7296" y="17128"/>
                                      </a:moveTo>
                                      <a:lnTo>
                                        <a:pt x="8077" y="17128"/>
                                      </a:lnTo>
                                      <a:lnTo>
                                        <a:pt x="8077" y="13512"/>
                                      </a:lnTo>
                                      <a:lnTo>
                                        <a:pt x="7296" y="13512"/>
                                      </a:lnTo>
                                      <a:lnTo>
                                        <a:pt x="7296" y="17128"/>
                                      </a:lnTo>
                                      <a:close/>
                                      <a:moveTo>
                                        <a:pt x="7296" y="3616"/>
                                      </a:moveTo>
                                      <a:lnTo>
                                        <a:pt x="8077" y="3616"/>
                                      </a:lnTo>
                                      <a:lnTo>
                                        <a:pt x="8077" y="0"/>
                                      </a:lnTo>
                                      <a:lnTo>
                                        <a:pt x="7296" y="0"/>
                                      </a:lnTo>
                                      <a:lnTo>
                                        <a:pt x="7296" y="3616"/>
                                      </a:lnTo>
                                      <a:close/>
                                      <a:moveTo>
                                        <a:pt x="7296" y="21600"/>
                                      </a:moveTo>
                                      <a:lnTo>
                                        <a:pt x="8077" y="21600"/>
                                      </a:lnTo>
                                      <a:lnTo>
                                        <a:pt x="8077" y="17984"/>
                                      </a:lnTo>
                                      <a:lnTo>
                                        <a:pt x="7296" y="17984"/>
                                      </a:lnTo>
                                      <a:lnTo>
                                        <a:pt x="7296" y="21600"/>
                                      </a:lnTo>
                                      <a:close/>
                                      <a:moveTo>
                                        <a:pt x="8324" y="3616"/>
                                      </a:moveTo>
                                      <a:lnTo>
                                        <a:pt x="9104" y="3616"/>
                                      </a:lnTo>
                                      <a:lnTo>
                                        <a:pt x="9104" y="0"/>
                                      </a:lnTo>
                                      <a:lnTo>
                                        <a:pt x="8324" y="0"/>
                                      </a:lnTo>
                                      <a:lnTo>
                                        <a:pt x="8324" y="3616"/>
                                      </a:lnTo>
                                      <a:close/>
                                      <a:moveTo>
                                        <a:pt x="8324" y="8088"/>
                                      </a:moveTo>
                                      <a:lnTo>
                                        <a:pt x="9104" y="8088"/>
                                      </a:lnTo>
                                      <a:lnTo>
                                        <a:pt x="9104" y="4472"/>
                                      </a:lnTo>
                                      <a:lnTo>
                                        <a:pt x="8324" y="4472"/>
                                      </a:lnTo>
                                      <a:lnTo>
                                        <a:pt x="8324" y="8088"/>
                                      </a:lnTo>
                                      <a:close/>
                                      <a:moveTo>
                                        <a:pt x="8324" y="12656"/>
                                      </a:moveTo>
                                      <a:lnTo>
                                        <a:pt x="9104" y="12656"/>
                                      </a:lnTo>
                                      <a:lnTo>
                                        <a:pt x="9104" y="9040"/>
                                      </a:lnTo>
                                      <a:lnTo>
                                        <a:pt x="8324" y="9040"/>
                                      </a:lnTo>
                                      <a:lnTo>
                                        <a:pt x="8324" y="12656"/>
                                      </a:lnTo>
                                      <a:close/>
                                      <a:moveTo>
                                        <a:pt x="8324" y="21600"/>
                                      </a:moveTo>
                                      <a:lnTo>
                                        <a:pt x="9104" y="21600"/>
                                      </a:lnTo>
                                      <a:lnTo>
                                        <a:pt x="9104" y="17984"/>
                                      </a:lnTo>
                                      <a:lnTo>
                                        <a:pt x="8324" y="17984"/>
                                      </a:lnTo>
                                      <a:lnTo>
                                        <a:pt x="8324" y="21600"/>
                                      </a:lnTo>
                                      <a:close/>
                                      <a:moveTo>
                                        <a:pt x="8324" y="17128"/>
                                      </a:moveTo>
                                      <a:lnTo>
                                        <a:pt x="9104" y="17128"/>
                                      </a:lnTo>
                                      <a:lnTo>
                                        <a:pt x="9104" y="13512"/>
                                      </a:lnTo>
                                      <a:lnTo>
                                        <a:pt x="8324" y="13512"/>
                                      </a:lnTo>
                                      <a:lnTo>
                                        <a:pt x="8324" y="17128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781" y="3616"/>
                                      </a:lnTo>
                                      <a:lnTo>
                                        <a:pt x="7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781" y="12656"/>
                                      </a:lnTo>
                                      <a:lnTo>
                                        <a:pt x="781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781" y="8088"/>
                                      </a:lnTo>
                                      <a:lnTo>
                                        <a:pt x="781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781" y="21600"/>
                                      </a:lnTo>
                                      <a:lnTo>
                                        <a:pt x="781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781" y="17128"/>
                                      </a:lnTo>
                                      <a:lnTo>
                                        <a:pt x="781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1048" y="21600"/>
                                      </a:moveTo>
                                      <a:lnTo>
                                        <a:pt x="1829" y="21600"/>
                                      </a:lnTo>
                                      <a:lnTo>
                                        <a:pt x="1829" y="17984"/>
                                      </a:lnTo>
                                      <a:lnTo>
                                        <a:pt x="1048" y="17984"/>
                                      </a:lnTo>
                                      <a:lnTo>
                                        <a:pt x="1048" y="21600"/>
                                      </a:lnTo>
                                      <a:close/>
                                      <a:moveTo>
                                        <a:pt x="1048" y="17128"/>
                                      </a:moveTo>
                                      <a:lnTo>
                                        <a:pt x="1829" y="17128"/>
                                      </a:lnTo>
                                      <a:lnTo>
                                        <a:pt x="1829" y="13512"/>
                                      </a:lnTo>
                                      <a:lnTo>
                                        <a:pt x="1048" y="13512"/>
                                      </a:lnTo>
                                      <a:lnTo>
                                        <a:pt x="1048" y="17128"/>
                                      </a:lnTo>
                                      <a:close/>
                                      <a:moveTo>
                                        <a:pt x="1048" y="8088"/>
                                      </a:moveTo>
                                      <a:lnTo>
                                        <a:pt x="1829" y="8088"/>
                                      </a:lnTo>
                                      <a:lnTo>
                                        <a:pt x="1829" y="4472"/>
                                      </a:lnTo>
                                      <a:lnTo>
                                        <a:pt x="1048" y="4472"/>
                                      </a:lnTo>
                                      <a:lnTo>
                                        <a:pt x="1048" y="8088"/>
                                      </a:lnTo>
                                      <a:close/>
                                      <a:moveTo>
                                        <a:pt x="1048" y="3616"/>
                                      </a:moveTo>
                                      <a:lnTo>
                                        <a:pt x="1829" y="3616"/>
                                      </a:lnTo>
                                      <a:lnTo>
                                        <a:pt x="1829" y="0"/>
                                      </a:lnTo>
                                      <a:lnTo>
                                        <a:pt x="1048" y="0"/>
                                      </a:lnTo>
                                      <a:lnTo>
                                        <a:pt x="1048" y="3616"/>
                                      </a:lnTo>
                                      <a:close/>
                                      <a:moveTo>
                                        <a:pt x="1048" y="12656"/>
                                      </a:moveTo>
                                      <a:lnTo>
                                        <a:pt x="1829" y="12656"/>
                                      </a:lnTo>
                                      <a:lnTo>
                                        <a:pt x="1829" y="9040"/>
                                      </a:lnTo>
                                      <a:lnTo>
                                        <a:pt x="1048" y="9040"/>
                                      </a:lnTo>
                                      <a:lnTo>
                                        <a:pt x="1048" y="12656"/>
                                      </a:lnTo>
                                      <a:close/>
                                      <a:moveTo>
                                        <a:pt x="2076" y="12656"/>
                                      </a:moveTo>
                                      <a:lnTo>
                                        <a:pt x="2857" y="12656"/>
                                      </a:lnTo>
                                      <a:lnTo>
                                        <a:pt x="2857" y="9040"/>
                                      </a:lnTo>
                                      <a:lnTo>
                                        <a:pt x="2076" y="9040"/>
                                      </a:lnTo>
                                      <a:lnTo>
                                        <a:pt x="2076" y="12656"/>
                                      </a:lnTo>
                                      <a:close/>
                                      <a:moveTo>
                                        <a:pt x="2076" y="21600"/>
                                      </a:moveTo>
                                      <a:lnTo>
                                        <a:pt x="2857" y="21600"/>
                                      </a:lnTo>
                                      <a:lnTo>
                                        <a:pt x="2857" y="17984"/>
                                      </a:lnTo>
                                      <a:lnTo>
                                        <a:pt x="2076" y="17984"/>
                                      </a:lnTo>
                                      <a:lnTo>
                                        <a:pt x="2076" y="21600"/>
                                      </a:lnTo>
                                      <a:close/>
                                      <a:moveTo>
                                        <a:pt x="2076" y="3616"/>
                                      </a:moveTo>
                                      <a:lnTo>
                                        <a:pt x="2857" y="3616"/>
                                      </a:lnTo>
                                      <a:lnTo>
                                        <a:pt x="2857" y="0"/>
                                      </a:lnTo>
                                      <a:lnTo>
                                        <a:pt x="2076" y="0"/>
                                      </a:lnTo>
                                      <a:lnTo>
                                        <a:pt x="2076" y="3616"/>
                                      </a:lnTo>
                                      <a:close/>
                                      <a:moveTo>
                                        <a:pt x="2076" y="8088"/>
                                      </a:moveTo>
                                      <a:lnTo>
                                        <a:pt x="2857" y="8088"/>
                                      </a:lnTo>
                                      <a:lnTo>
                                        <a:pt x="2857" y="4472"/>
                                      </a:lnTo>
                                      <a:lnTo>
                                        <a:pt x="2076" y="4472"/>
                                      </a:lnTo>
                                      <a:lnTo>
                                        <a:pt x="2076" y="8088"/>
                                      </a:lnTo>
                                      <a:close/>
                                      <a:moveTo>
                                        <a:pt x="2076" y="17128"/>
                                      </a:moveTo>
                                      <a:lnTo>
                                        <a:pt x="2857" y="17128"/>
                                      </a:lnTo>
                                      <a:lnTo>
                                        <a:pt x="2857" y="13512"/>
                                      </a:lnTo>
                                      <a:lnTo>
                                        <a:pt x="2076" y="13512"/>
                                      </a:lnTo>
                                      <a:lnTo>
                                        <a:pt x="2076" y="17128"/>
                                      </a:lnTo>
                                      <a:close/>
                                      <a:moveTo>
                                        <a:pt x="3124" y="12656"/>
                                      </a:moveTo>
                                      <a:lnTo>
                                        <a:pt x="3905" y="12656"/>
                                      </a:lnTo>
                                      <a:lnTo>
                                        <a:pt x="3905" y="9040"/>
                                      </a:lnTo>
                                      <a:lnTo>
                                        <a:pt x="3124" y="9040"/>
                                      </a:lnTo>
                                      <a:lnTo>
                                        <a:pt x="3124" y="12656"/>
                                      </a:lnTo>
                                      <a:close/>
                                      <a:moveTo>
                                        <a:pt x="3124" y="17128"/>
                                      </a:moveTo>
                                      <a:lnTo>
                                        <a:pt x="3905" y="17128"/>
                                      </a:lnTo>
                                      <a:lnTo>
                                        <a:pt x="3905" y="13512"/>
                                      </a:lnTo>
                                      <a:lnTo>
                                        <a:pt x="3124" y="13512"/>
                                      </a:lnTo>
                                      <a:lnTo>
                                        <a:pt x="3124" y="17128"/>
                                      </a:lnTo>
                                      <a:close/>
                                      <a:moveTo>
                                        <a:pt x="3124" y="8088"/>
                                      </a:moveTo>
                                      <a:lnTo>
                                        <a:pt x="3905" y="8088"/>
                                      </a:lnTo>
                                      <a:lnTo>
                                        <a:pt x="3905" y="4472"/>
                                      </a:lnTo>
                                      <a:lnTo>
                                        <a:pt x="3124" y="4472"/>
                                      </a:lnTo>
                                      <a:lnTo>
                                        <a:pt x="3124" y="8088"/>
                                      </a:lnTo>
                                      <a:close/>
                                      <a:moveTo>
                                        <a:pt x="3124" y="3616"/>
                                      </a:moveTo>
                                      <a:lnTo>
                                        <a:pt x="3905" y="3616"/>
                                      </a:lnTo>
                                      <a:lnTo>
                                        <a:pt x="3905" y="0"/>
                                      </a:lnTo>
                                      <a:lnTo>
                                        <a:pt x="3124" y="0"/>
                                      </a:lnTo>
                                      <a:lnTo>
                                        <a:pt x="3124" y="3616"/>
                                      </a:lnTo>
                                      <a:close/>
                                      <a:moveTo>
                                        <a:pt x="3124" y="21600"/>
                                      </a:moveTo>
                                      <a:lnTo>
                                        <a:pt x="3905" y="21600"/>
                                      </a:lnTo>
                                      <a:lnTo>
                                        <a:pt x="3905" y="17984"/>
                                      </a:lnTo>
                                      <a:lnTo>
                                        <a:pt x="3124" y="17984"/>
                                      </a:lnTo>
                                      <a:lnTo>
                                        <a:pt x="3124" y="21600"/>
                                      </a:lnTo>
                                      <a:close/>
                                      <a:moveTo>
                                        <a:pt x="9372" y="17128"/>
                                      </a:moveTo>
                                      <a:lnTo>
                                        <a:pt x="10153" y="17128"/>
                                      </a:lnTo>
                                      <a:lnTo>
                                        <a:pt x="10153" y="13512"/>
                                      </a:lnTo>
                                      <a:lnTo>
                                        <a:pt x="9372" y="13512"/>
                                      </a:lnTo>
                                      <a:lnTo>
                                        <a:pt x="9372" y="17128"/>
                                      </a:lnTo>
                                      <a:close/>
                                      <a:moveTo>
                                        <a:pt x="9372" y="8088"/>
                                      </a:moveTo>
                                      <a:lnTo>
                                        <a:pt x="10153" y="8088"/>
                                      </a:lnTo>
                                      <a:lnTo>
                                        <a:pt x="10153" y="4472"/>
                                      </a:lnTo>
                                      <a:lnTo>
                                        <a:pt x="9372" y="4472"/>
                                      </a:lnTo>
                                      <a:lnTo>
                                        <a:pt x="9372" y="8088"/>
                                      </a:lnTo>
                                      <a:close/>
                                      <a:moveTo>
                                        <a:pt x="9372" y="21600"/>
                                      </a:moveTo>
                                      <a:lnTo>
                                        <a:pt x="10153" y="21600"/>
                                      </a:lnTo>
                                      <a:lnTo>
                                        <a:pt x="10153" y="17984"/>
                                      </a:lnTo>
                                      <a:lnTo>
                                        <a:pt x="9372" y="17984"/>
                                      </a:lnTo>
                                      <a:lnTo>
                                        <a:pt x="9372" y="21600"/>
                                      </a:lnTo>
                                      <a:close/>
                                      <a:moveTo>
                                        <a:pt x="9372" y="3616"/>
                                      </a:moveTo>
                                      <a:lnTo>
                                        <a:pt x="10153" y="3616"/>
                                      </a:lnTo>
                                      <a:lnTo>
                                        <a:pt x="10153" y="0"/>
                                      </a:lnTo>
                                      <a:lnTo>
                                        <a:pt x="9372" y="0"/>
                                      </a:lnTo>
                                      <a:lnTo>
                                        <a:pt x="9372" y="3616"/>
                                      </a:lnTo>
                                      <a:close/>
                                      <a:moveTo>
                                        <a:pt x="9372" y="12656"/>
                                      </a:moveTo>
                                      <a:lnTo>
                                        <a:pt x="10153" y="12656"/>
                                      </a:lnTo>
                                      <a:lnTo>
                                        <a:pt x="10153" y="9040"/>
                                      </a:lnTo>
                                      <a:lnTo>
                                        <a:pt x="9372" y="9040"/>
                                      </a:lnTo>
                                      <a:lnTo>
                                        <a:pt x="9372" y="12656"/>
                                      </a:lnTo>
                                      <a:close/>
                                      <a:moveTo>
                                        <a:pt x="10420" y="3616"/>
                                      </a:moveTo>
                                      <a:lnTo>
                                        <a:pt x="11201" y="3616"/>
                                      </a:lnTo>
                                      <a:lnTo>
                                        <a:pt x="11201" y="0"/>
                                      </a:lnTo>
                                      <a:lnTo>
                                        <a:pt x="10420" y="0"/>
                                      </a:lnTo>
                                      <a:lnTo>
                                        <a:pt x="10420" y="3616"/>
                                      </a:lnTo>
                                      <a:close/>
                                      <a:moveTo>
                                        <a:pt x="10420" y="17128"/>
                                      </a:moveTo>
                                      <a:lnTo>
                                        <a:pt x="11201" y="17128"/>
                                      </a:lnTo>
                                      <a:lnTo>
                                        <a:pt x="11201" y="13512"/>
                                      </a:lnTo>
                                      <a:lnTo>
                                        <a:pt x="10420" y="13512"/>
                                      </a:lnTo>
                                      <a:lnTo>
                                        <a:pt x="10420" y="17128"/>
                                      </a:lnTo>
                                      <a:close/>
                                      <a:moveTo>
                                        <a:pt x="10420" y="21600"/>
                                      </a:moveTo>
                                      <a:lnTo>
                                        <a:pt x="11201" y="21600"/>
                                      </a:lnTo>
                                      <a:lnTo>
                                        <a:pt x="11201" y="17984"/>
                                      </a:lnTo>
                                      <a:lnTo>
                                        <a:pt x="10420" y="17984"/>
                                      </a:lnTo>
                                      <a:lnTo>
                                        <a:pt x="10420" y="21600"/>
                                      </a:lnTo>
                                      <a:close/>
                                      <a:moveTo>
                                        <a:pt x="10420" y="12656"/>
                                      </a:moveTo>
                                      <a:lnTo>
                                        <a:pt x="11201" y="12656"/>
                                      </a:lnTo>
                                      <a:lnTo>
                                        <a:pt x="11201" y="9040"/>
                                      </a:lnTo>
                                      <a:lnTo>
                                        <a:pt x="10420" y="9040"/>
                                      </a:lnTo>
                                      <a:lnTo>
                                        <a:pt x="10420" y="12656"/>
                                      </a:lnTo>
                                      <a:close/>
                                      <a:moveTo>
                                        <a:pt x="10420" y="8088"/>
                                      </a:moveTo>
                                      <a:lnTo>
                                        <a:pt x="11201" y="8088"/>
                                      </a:lnTo>
                                      <a:lnTo>
                                        <a:pt x="11201" y="4472"/>
                                      </a:lnTo>
                                      <a:lnTo>
                                        <a:pt x="10420" y="4472"/>
                                      </a:lnTo>
                                      <a:lnTo>
                                        <a:pt x="10420" y="8088"/>
                                      </a:lnTo>
                                      <a:close/>
                                      <a:moveTo>
                                        <a:pt x="11447" y="3616"/>
                                      </a:moveTo>
                                      <a:lnTo>
                                        <a:pt x="12228" y="3616"/>
                                      </a:lnTo>
                                      <a:lnTo>
                                        <a:pt x="12228" y="0"/>
                                      </a:lnTo>
                                      <a:lnTo>
                                        <a:pt x="11447" y="0"/>
                                      </a:lnTo>
                                      <a:lnTo>
                                        <a:pt x="11447" y="3616"/>
                                      </a:lnTo>
                                      <a:close/>
                                      <a:moveTo>
                                        <a:pt x="11447" y="8088"/>
                                      </a:moveTo>
                                      <a:lnTo>
                                        <a:pt x="12228" y="8088"/>
                                      </a:lnTo>
                                      <a:lnTo>
                                        <a:pt x="12228" y="4472"/>
                                      </a:lnTo>
                                      <a:lnTo>
                                        <a:pt x="11447" y="4472"/>
                                      </a:lnTo>
                                      <a:lnTo>
                                        <a:pt x="11447" y="8088"/>
                                      </a:lnTo>
                                      <a:close/>
                                      <a:moveTo>
                                        <a:pt x="11447" y="12656"/>
                                      </a:moveTo>
                                      <a:lnTo>
                                        <a:pt x="12228" y="12656"/>
                                      </a:lnTo>
                                      <a:lnTo>
                                        <a:pt x="12228" y="9040"/>
                                      </a:lnTo>
                                      <a:lnTo>
                                        <a:pt x="11447" y="9040"/>
                                      </a:lnTo>
                                      <a:lnTo>
                                        <a:pt x="11447" y="12656"/>
                                      </a:lnTo>
                                      <a:close/>
                                      <a:moveTo>
                                        <a:pt x="11447" y="17128"/>
                                      </a:moveTo>
                                      <a:lnTo>
                                        <a:pt x="12228" y="17128"/>
                                      </a:lnTo>
                                      <a:lnTo>
                                        <a:pt x="12228" y="13512"/>
                                      </a:lnTo>
                                      <a:lnTo>
                                        <a:pt x="11447" y="13512"/>
                                      </a:lnTo>
                                      <a:lnTo>
                                        <a:pt x="11447" y="17128"/>
                                      </a:lnTo>
                                      <a:close/>
                                      <a:moveTo>
                                        <a:pt x="11447" y="21600"/>
                                      </a:moveTo>
                                      <a:lnTo>
                                        <a:pt x="12228" y="21600"/>
                                      </a:lnTo>
                                      <a:lnTo>
                                        <a:pt x="12228" y="17984"/>
                                      </a:lnTo>
                                      <a:lnTo>
                                        <a:pt x="11447" y="17984"/>
                                      </a:lnTo>
                                      <a:lnTo>
                                        <a:pt x="11447" y="21600"/>
                                      </a:lnTo>
                                      <a:close/>
                                      <a:moveTo>
                                        <a:pt x="12496" y="3616"/>
                                      </a:moveTo>
                                      <a:lnTo>
                                        <a:pt x="13276" y="3616"/>
                                      </a:lnTo>
                                      <a:lnTo>
                                        <a:pt x="13276" y="0"/>
                                      </a:lnTo>
                                      <a:lnTo>
                                        <a:pt x="12496" y="0"/>
                                      </a:lnTo>
                                      <a:lnTo>
                                        <a:pt x="12496" y="3616"/>
                                      </a:lnTo>
                                      <a:close/>
                                      <a:moveTo>
                                        <a:pt x="12496" y="8088"/>
                                      </a:moveTo>
                                      <a:lnTo>
                                        <a:pt x="13276" y="8088"/>
                                      </a:lnTo>
                                      <a:lnTo>
                                        <a:pt x="13276" y="4472"/>
                                      </a:lnTo>
                                      <a:lnTo>
                                        <a:pt x="12496" y="4472"/>
                                      </a:lnTo>
                                      <a:lnTo>
                                        <a:pt x="12496" y="8088"/>
                                      </a:lnTo>
                                      <a:close/>
                                      <a:moveTo>
                                        <a:pt x="12496" y="21600"/>
                                      </a:moveTo>
                                      <a:lnTo>
                                        <a:pt x="13276" y="21600"/>
                                      </a:lnTo>
                                      <a:lnTo>
                                        <a:pt x="13276" y="17984"/>
                                      </a:lnTo>
                                      <a:lnTo>
                                        <a:pt x="12496" y="17984"/>
                                      </a:lnTo>
                                      <a:lnTo>
                                        <a:pt x="12496" y="21600"/>
                                      </a:lnTo>
                                      <a:close/>
                                      <a:moveTo>
                                        <a:pt x="12496" y="12656"/>
                                      </a:moveTo>
                                      <a:lnTo>
                                        <a:pt x="13276" y="12656"/>
                                      </a:lnTo>
                                      <a:lnTo>
                                        <a:pt x="13276" y="9040"/>
                                      </a:lnTo>
                                      <a:lnTo>
                                        <a:pt x="12496" y="9040"/>
                                      </a:lnTo>
                                      <a:lnTo>
                                        <a:pt x="12496" y="12656"/>
                                      </a:lnTo>
                                      <a:close/>
                                      <a:moveTo>
                                        <a:pt x="12496" y="17128"/>
                                      </a:moveTo>
                                      <a:lnTo>
                                        <a:pt x="13276" y="17128"/>
                                      </a:lnTo>
                                      <a:lnTo>
                                        <a:pt x="13276" y="13512"/>
                                      </a:lnTo>
                                      <a:lnTo>
                                        <a:pt x="12496" y="13512"/>
                                      </a:lnTo>
                                      <a:lnTo>
                                        <a:pt x="12496" y="17128"/>
                                      </a:lnTo>
                                      <a:close/>
                                      <a:moveTo>
                                        <a:pt x="13544" y="3616"/>
                                      </a:moveTo>
                                      <a:lnTo>
                                        <a:pt x="14325" y="3616"/>
                                      </a:lnTo>
                                      <a:lnTo>
                                        <a:pt x="14325" y="0"/>
                                      </a:lnTo>
                                      <a:lnTo>
                                        <a:pt x="13544" y="0"/>
                                      </a:lnTo>
                                      <a:lnTo>
                                        <a:pt x="13544" y="3616"/>
                                      </a:lnTo>
                                      <a:close/>
                                      <a:moveTo>
                                        <a:pt x="13544" y="8088"/>
                                      </a:moveTo>
                                      <a:lnTo>
                                        <a:pt x="14325" y="8088"/>
                                      </a:lnTo>
                                      <a:lnTo>
                                        <a:pt x="14325" y="4472"/>
                                      </a:lnTo>
                                      <a:lnTo>
                                        <a:pt x="13544" y="4472"/>
                                      </a:lnTo>
                                      <a:lnTo>
                                        <a:pt x="13544" y="8088"/>
                                      </a:lnTo>
                                      <a:close/>
                                      <a:moveTo>
                                        <a:pt x="13544" y="17128"/>
                                      </a:moveTo>
                                      <a:lnTo>
                                        <a:pt x="14325" y="17128"/>
                                      </a:lnTo>
                                      <a:lnTo>
                                        <a:pt x="14325" y="13512"/>
                                      </a:lnTo>
                                      <a:lnTo>
                                        <a:pt x="13544" y="13512"/>
                                      </a:lnTo>
                                      <a:lnTo>
                                        <a:pt x="13544" y="17128"/>
                                      </a:lnTo>
                                      <a:close/>
                                      <a:moveTo>
                                        <a:pt x="13544" y="12656"/>
                                      </a:moveTo>
                                      <a:lnTo>
                                        <a:pt x="14325" y="12656"/>
                                      </a:lnTo>
                                      <a:lnTo>
                                        <a:pt x="14325" y="9040"/>
                                      </a:lnTo>
                                      <a:lnTo>
                                        <a:pt x="13544" y="9040"/>
                                      </a:lnTo>
                                      <a:lnTo>
                                        <a:pt x="13544" y="12656"/>
                                      </a:lnTo>
                                      <a:close/>
                                      <a:moveTo>
                                        <a:pt x="13544" y="21600"/>
                                      </a:moveTo>
                                      <a:lnTo>
                                        <a:pt x="14325" y="21600"/>
                                      </a:lnTo>
                                      <a:lnTo>
                                        <a:pt x="14325" y="17984"/>
                                      </a:lnTo>
                                      <a:lnTo>
                                        <a:pt x="13544" y="17984"/>
                                      </a:lnTo>
                                      <a:lnTo>
                                        <a:pt x="13544" y="21600"/>
                                      </a:lnTo>
                                      <a:close/>
                                      <a:moveTo>
                                        <a:pt x="14571" y="3616"/>
                                      </a:moveTo>
                                      <a:lnTo>
                                        <a:pt x="15352" y="3616"/>
                                      </a:lnTo>
                                      <a:lnTo>
                                        <a:pt x="15352" y="0"/>
                                      </a:lnTo>
                                      <a:lnTo>
                                        <a:pt x="14571" y="0"/>
                                      </a:lnTo>
                                      <a:lnTo>
                                        <a:pt x="14571" y="3616"/>
                                      </a:lnTo>
                                      <a:close/>
                                      <a:moveTo>
                                        <a:pt x="14571" y="8088"/>
                                      </a:moveTo>
                                      <a:lnTo>
                                        <a:pt x="15352" y="8088"/>
                                      </a:lnTo>
                                      <a:lnTo>
                                        <a:pt x="15352" y="4472"/>
                                      </a:lnTo>
                                      <a:lnTo>
                                        <a:pt x="14571" y="4472"/>
                                      </a:lnTo>
                                      <a:lnTo>
                                        <a:pt x="14571" y="8088"/>
                                      </a:lnTo>
                                      <a:close/>
                                      <a:moveTo>
                                        <a:pt x="14571" y="12656"/>
                                      </a:moveTo>
                                      <a:lnTo>
                                        <a:pt x="15352" y="12656"/>
                                      </a:lnTo>
                                      <a:lnTo>
                                        <a:pt x="15352" y="9040"/>
                                      </a:lnTo>
                                      <a:lnTo>
                                        <a:pt x="14571" y="9040"/>
                                      </a:lnTo>
                                      <a:lnTo>
                                        <a:pt x="14571" y="12656"/>
                                      </a:lnTo>
                                      <a:close/>
                                      <a:moveTo>
                                        <a:pt x="14571" y="21600"/>
                                      </a:moveTo>
                                      <a:lnTo>
                                        <a:pt x="15352" y="21600"/>
                                      </a:lnTo>
                                      <a:lnTo>
                                        <a:pt x="15352" y="17984"/>
                                      </a:lnTo>
                                      <a:lnTo>
                                        <a:pt x="14571" y="17984"/>
                                      </a:lnTo>
                                      <a:lnTo>
                                        <a:pt x="14571" y="21600"/>
                                      </a:lnTo>
                                      <a:close/>
                                      <a:moveTo>
                                        <a:pt x="14571" y="17128"/>
                                      </a:moveTo>
                                      <a:lnTo>
                                        <a:pt x="15352" y="17128"/>
                                      </a:lnTo>
                                      <a:lnTo>
                                        <a:pt x="15352" y="13512"/>
                                      </a:lnTo>
                                      <a:lnTo>
                                        <a:pt x="14571" y="13512"/>
                                      </a:lnTo>
                                      <a:lnTo>
                                        <a:pt x="14571" y="17128"/>
                                      </a:lnTo>
                                      <a:close/>
                                      <a:moveTo>
                                        <a:pt x="15619" y="8088"/>
                                      </a:moveTo>
                                      <a:lnTo>
                                        <a:pt x="16400" y="8088"/>
                                      </a:lnTo>
                                      <a:lnTo>
                                        <a:pt x="16400" y="4472"/>
                                      </a:lnTo>
                                      <a:lnTo>
                                        <a:pt x="15619" y="4472"/>
                                      </a:lnTo>
                                      <a:lnTo>
                                        <a:pt x="15619" y="8088"/>
                                      </a:lnTo>
                                      <a:close/>
                                      <a:moveTo>
                                        <a:pt x="15619" y="3616"/>
                                      </a:moveTo>
                                      <a:lnTo>
                                        <a:pt x="16400" y="3616"/>
                                      </a:lnTo>
                                      <a:lnTo>
                                        <a:pt x="16400" y="0"/>
                                      </a:lnTo>
                                      <a:lnTo>
                                        <a:pt x="15619" y="0"/>
                                      </a:lnTo>
                                      <a:lnTo>
                                        <a:pt x="15619" y="3616"/>
                                      </a:lnTo>
                                      <a:close/>
                                      <a:moveTo>
                                        <a:pt x="15619" y="17128"/>
                                      </a:moveTo>
                                      <a:lnTo>
                                        <a:pt x="16400" y="17128"/>
                                      </a:lnTo>
                                      <a:lnTo>
                                        <a:pt x="16400" y="13512"/>
                                      </a:lnTo>
                                      <a:lnTo>
                                        <a:pt x="15619" y="13512"/>
                                      </a:lnTo>
                                      <a:lnTo>
                                        <a:pt x="15619" y="17128"/>
                                      </a:lnTo>
                                      <a:close/>
                                      <a:moveTo>
                                        <a:pt x="15619" y="21600"/>
                                      </a:moveTo>
                                      <a:lnTo>
                                        <a:pt x="16400" y="21600"/>
                                      </a:lnTo>
                                      <a:lnTo>
                                        <a:pt x="16400" y="17984"/>
                                      </a:lnTo>
                                      <a:lnTo>
                                        <a:pt x="15619" y="17984"/>
                                      </a:lnTo>
                                      <a:lnTo>
                                        <a:pt x="15619" y="21600"/>
                                      </a:lnTo>
                                      <a:close/>
                                      <a:moveTo>
                                        <a:pt x="15619" y="12656"/>
                                      </a:moveTo>
                                      <a:lnTo>
                                        <a:pt x="16400" y="12656"/>
                                      </a:lnTo>
                                      <a:lnTo>
                                        <a:pt x="16400" y="9040"/>
                                      </a:lnTo>
                                      <a:lnTo>
                                        <a:pt x="15619" y="9040"/>
                                      </a:lnTo>
                                      <a:lnTo>
                                        <a:pt x="15619" y="12656"/>
                                      </a:lnTo>
                                      <a:close/>
                                      <a:moveTo>
                                        <a:pt x="16647" y="3616"/>
                                      </a:moveTo>
                                      <a:lnTo>
                                        <a:pt x="17428" y="3616"/>
                                      </a:lnTo>
                                      <a:lnTo>
                                        <a:pt x="17428" y="0"/>
                                      </a:lnTo>
                                      <a:lnTo>
                                        <a:pt x="16647" y="0"/>
                                      </a:lnTo>
                                      <a:lnTo>
                                        <a:pt x="16647" y="3616"/>
                                      </a:lnTo>
                                      <a:close/>
                                      <a:moveTo>
                                        <a:pt x="16647" y="8088"/>
                                      </a:moveTo>
                                      <a:lnTo>
                                        <a:pt x="17428" y="8088"/>
                                      </a:lnTo>
                                      <a:lnTo>
                                        <a:pt x="17428" y="4472"/>
                                      </a:lnTo>
                                      <a:lnTo>
                                        <a:pt x="16647" y="4472"/>
                                      </a:lnTo>
                                      <a:lnTo>
                                        <a:pt x="16647" y="8088"/>
                                      </a:lnTo>
                                      <a:close/>
                                      <a:moveTo>
                                        <a:pt x="16647" y="17128"/>
                                      </a:moveTo>
                                      <a:lnTo>
                                        <a:pt x="17428" y="17128"/>
                                      </a:lnTo>
                                      <a:lnTo>
                                        <a:pt x="17428" y="13512"/>
                                      </a:lnTo>
                                      <a:lnTo>
                                        <a:pt x="16647" y="13512"/>
                                      </a:lnTo>
                                      <a:lnTo>
                                        <a:pt x="16647" y="17128"/>
                                      </a:lnTo>
                                      <a:close/>
                                      <a:moveTo>
                                        <a:pt x="16647" y="21600"/>
                                      </a:moveTo>
                                      <a:lnTo>
                                        <a:pt x="17428" y="21600"/>
                                      </a:lnTo>
                                      <a:lnTo>
                                        <a:pt x="17428" y="17984"/>
                                      </a:lnTo>
                                      <a:lnTo>
                                        <a:pt x="16647" y="17984"/>
                                      </a:lnTo>
                                      <a:lnTo>
                                        <a:pt x="16647" y="21600"/>
                                      </a:lnTo>
                                      <a:close/>
                                      <a:moveTo>
                                        <a:pt x="16647" y="12656"/>
                                      </a:moveTo>
                                      <a:lnTo>
                                        <a:pt x="17428" y="12656"/>
                                      </a:lnTo>
                                      <a:lnTo>
                                        <a:pt x="17428" y="9040"/>
                                      </a:lnTo>
                                      <a:lnTo>
                                        <a:pt x="16647" y="9040"/>
                                      </a:lnTo>
                                      <a:lnTo>
                                        <a:pt x="16647" y="12656"/>
                                      </a:lnTo>
                                      <a:close/>
                                      <a:moveTo>
                                        <a:pt x="17695" y="12656"/>
                                      </a:moveTo>
                                      <a:lnTo>
                                        <a:pt x="18476" y="12656"/>
                                      </a:lnTo>
                                      <a:lnTo>
                                        <a:pt x="18476" y="9040"/>
                                      </a:lnTo>
                                      <a:lnTo>
                                        <a:pt x="17695" y="9040"/>
                                      </a:lnTo>
                                      <a:lnTo>
                                        <a:pt x="17695" y="12656"/>
                                      </a:lnTo>
                                      <a:close/>
                                      <a:moveTo>
                                        <a:pt x="17695" y="3616"/>
                                      </a:moveTo>
                                      <a:lnTo>
                                        <a:pt x="18476" y="3616"/>
                                      </a:lnTo>
                                      <a:lnTo>
                                        <a:pt x="18476" y="0"/>
                                      </a:lnTo>
                                      <a:lnTo>
                                        <a:pt x="17695" y="0"/>
                                      </a:lnTo>
                                      <a:lnTo>
                                        <a:pt x="17695" y="3616"/>
                                      </a:lnTo>
                                      <a:close/>
                                      <a:moveTo>
                                        <a:pt x="17695" y="8088"/>
                                      </a:moveTo>
                                      <a:lnTo>
                                        <a:pt x="18476" y="8088"/>
                                      </a:lnTo>
                                      <a:lnTo>
                                        <a:pt x="18476" y="4472"/>
                                      </a:lnTo>
                                      <a:lnTo>
                                        <a:pt x="17695" y="4472"/>
                                      </a:lnTo>
                                      <a:lnTo>
                                        <a:pt x="17695" y="8088"/>
                                      </a:lnTo>
                                      <a:close/>
                                      <a:moveTo>
                                        <a:pt x="17695" y="17128"/>
                                      </a:moveTo>
                                      <a:lnTo>
                                        <a:pt x="18476" y="17128"/>
                                      </a:lnTo>
                                      <a:lnTo>
                                        <a:pt x="18476" y="13512"/>
                                      </a:lnTo>
                                      <a:lnTo>
                                        <a:pt x="17695" y="13512"/>
                                      </a:lnTo>
                                      <a:lnTo>
                                        <a:pt x="17695" y="17128"/>
                                      </a:lnTo>
                                      <a:close/>
                                      <a:moveTo>
                                        <a:pt x="17695" y="21600"/>
                                      </a:moveTo>
                                      <a:lnTo>
                                        <a:pt x="18476" y="21600"/>
                                      </a:lnTo>
                                      <a:lnTo>
                                        <a:pt x="18476" y="17984"/>
                                      </a:lnTo>
                                      <a:lnTo>
                                        <a:pt x="17695" y="17984"/>
                                      </a:lnTo>
                                      <a:lnTo>
                                        <a:pt x="17695" y="21600"/>
                                      </a:lnTo>
                                      <a:close/>
                                      <a:moveTo>
                                        <a:pt x="18743" y="12656"/>
                                      </a:moveTo>
                                      <a:lnTo>
                                        <a:pt x="19524" y="12656"/>
                                      </a:lnTo>
                                      <a:lnTo>
                                        <a:pt x="19524" y="9040"/>
                                      </a:lnTo>
                                      <a:lnTo>
                                        <a:pt x="18743" y="9040"/>
                                      </a:lnTo>
                                      <a:lnTo>
                                        <a:pt x="18743" y="12656"/>
                                      </a:lnTo>
                                      <a:close/>
                                      <a:moveTo>
                                        <a:pt x="18743" y="3616"/>
                                      </a:moveTo>
                                      <a:lnTo>
                                        <a:pt x="19524" y="3616"/>
                                      </a:lnTo>
                                      <a:lnTo>
                                        <a:pt x="19524" y="0"/>
                                      </a:lnTo>
                                      <a:lnTo>
                                        <a:pt x="18743" y="0"/>
                                      </a:lnTo>
                                      <a:lnTo>
                                        <a:pt x="18743" y="3616"/>
                                      </a:lnTo>
                                      <a:close/>
                                      <a:moveTo>
                                        <a:pt x="18743" y="8088"/>
                                      </a:moveTo>
                                      <a:lnTo>
                                        <a:pt x="19524" y="8088"/>
                                      </a:lnTo>
                                      <a:lnTo>
                                        <a:pt x="19524" y="4472"/>
                                      </a:lnTo>
                                      <a:lnTo>
                                        <a:pt x="18743" y="4472"/>
                                      </a:lnTo>
                                      <a:lnTo>
                                        <a:pt x="18743" y="8088"/>
                                      </a:lnTo>
                                      <a:close/>
                                      <a:moveTo>
                                        <a:pt x="18743" y="21600"/>
                                      </a:moveTo>
                                      <a:lnTo>
                                        <a:pt x="19524" y="21600"/>
                                      </a:lnTo>
                                      <a:lnTo>
                                        <a:pt x="19524" y="17984"/>
                                      </a:lnTo>
                                      <a:lnTo>
                                        <a:pt x="18743" y="17984"/>
                                      </a:lnTo>
                                      <a:lnTo>
                                        <a:pt x="18743" y="21600"/>
                                      </a:lnTo>
                                      <a:close/>
                                      <a:moveTo>
                                        <a:pt x="18743" y="17128"/>
                                      </a:moveTo>
                                      <a:lnTo>
                                        <a:pt x="19524" y="17128"/>
                                      </a:lnTo>
                                      <a:lnTo>
                                        <a:pt x="19524" y="13512"/>
                                      </a:lnTo>
                                      <a:lnTo>
                                        <a:pt x="18743" y="13512"/>
                                      </a:lnTo>
                                      <a:lnTo>
                                        <a:pt x="18743" y="17128"/>
                                      </a:lnTo>
                                      <a:close/>
                                      <a:moveTo>
                                        <a:pt x="19771" y="12656"/>
                                      </a:moveTo>
                                      <a:lnTo>
                                        <a:pt x="20552" y="12656"/>
                                      </a:lnTo>
                                      <a:lnTo>
                                        <a:pt x="20552" y="9040"/>
                                      </a:lnTo>
                                      <a:lnTo>
                                        <a:pt x="19771" y="9040"/>
                                      </a:lnTo>
                                      <a:lnTo>
                                        <a:pt x="19771" y="12656"/>
                                      </a:lnTo>
                                      <a:close/>
                                      <a:moveTo>
                                        <a:pt x="19771" y="3616"/>
                                      </a:moveTo>
                                      <a:lnTo>
                                        <a:pt x="20552" y="3616"/>
                                      </a:lnTo>
                                      <a:lnTo>
                                        <a:pt x="20552" y="0"/>
                                      </a:lnTo>
                                      <a:lnTo>
                                        <a:pt x="19771" y="0"/>
                                      </a:lnTo>
                                      <a:lnTo>
                                        <a:pt x="19771" y="3616"/>
                                      </a:lnTo>
                                      <a:close/>
                                      <a:moveTo>
                                        <a:pt x="19771" y="8088"/>
                                      </a:moveTo>
                                      <a:lnTo>
                                        <a:pt x="20552" y="8088"/>
                                      </a:lnTo>
                                      <a:lnTo>
                                        <a:pt x="20552" y="4472"/>
                                      </a:lnTo>
                                      <a:lnTo>
                                        <a:pt x="19771" y="4472"/>
                                      </a:lnTo>
                                      <a:lnTo>
                                        <a:pt x="19771" y="8088"/>
                                      </a:lnTo>
                                      <a:close/>
                                      <a:moveTo>
                                        <a:pt x="19771" y="21600"/>
                                      </a:moveTo>
                                      <a:lnTo>
                                        <a:pt x="20552" y="21600"/>
                                      </a:lnTo>
                                      <a:lnTo>
                                        <a:pt x="20552" y="17984"/>
                                      </a:lnTo>
                                      <a:lnTo>
                                        <a:pt x="19771" y="17984"/>
                                      </a:lnTo>
                                      <a:lnTo>
                                        <a:pt x="19771" y="21600"/>
                                      </a:lnTo>
                                      <a:close/>
                                      <a:moveTo>
                                        <a:pt x="19771" y="17128"/>
                                      </a:moveTo>
                                      <a:lnTo>
                                        <a:pt x="20552" y="17128"/>
                                      </a:lnTo>
                                      <a:lnTo>
                                        <a:pt x="20552" y="13512"/>
                                      </a:lnTo>
                                      <a:lnTo>
                                        <a:pt x="19771" y="13512"/>
                                      </a:lnTo>
                                      <a:lnTo>
                                        <a:pt x="19771" y="17128"/>
                                      </a:lnTo>
                                      <a:close/>
                                      <a:moveTo>
                                        <a:pt x="20819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20819" y="9040"/>
                                      </a:lnTo>
                                      <a:lnTo>
                                        <a:pt x="20819" y="12656"/>
                                      </a:lnTo>
                                      <a:close/>
                                      <a:moveTo>
                                        <a:pt x="20819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20819" y="4472"/>
                                      </a:lnTo>
                                      <a:lnTo>
                                        <a:pt x="20819" y="8088"/>
                                      </a:lnTo>
                                      <a:close/>
                                      <a:moveTo>
                                        <a:pt x="20819" y="0"/>
                                      </a:moveTo>
                                      <a:lnTo>
                                        <a:pt x="20819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19" y="0"/>
                                      </a:lnTo>
                                      <a:close/>
                                      <a:moveTo>
                                        <a:pt x="20819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20819" y="17984"/>
                                      </a:lnTo>
                                      <a:lnTo>
                                        <a:pt x="20819" y="21600"/>
                                      </a:lnTo>
                                      <a:close/>
                                      <a:moveTo>
                                        <a:pt x="20819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20819" y="13512"/>
                                      </a:lnTo>
                                      <a:lnTo>
                                        <a:pt x="20819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45824842" name="Shape"/>
                              <wps:cNvSpPr/>
                              <wps:spPr>
                                <a:xfrm>
                                  <a:off x="2082800" y="0"/>
                                  <a:ext cx="11176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7128"/>
                                      </a:moveTo>
                                      <a:lnTo>
                                        <a:pt x="9327" y="17128"/>
                                      </a:lnTo>
                                      <a:lnTo>
                                        <a:pt x="9327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9327" y="21600"/>
                                      </a:lnTo>
                                      <a:lnTo>
                                        <a:pt x="9327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9327" y="12656"/>
                                      </a:lnTo>
                                      <a:lnTo>
                                        <a:pt x="9327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12273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2273" y="9040"/>
                                      </a:lnTo>
                                      <a:lnTo>
                                        <a:pt x="12273" y="12656"/>
                                      </a:lnTo>
                                      <a:close/>
                                      <a:moveTo>
                                        <a:pt x="12273" y="4472"/>
                                      </a:moveTo>
                                      <a:lnTo>
                                        <a:pt x="12273" y="8088"/>
                                      </a:ln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2273" y="4472"/>
                                      </a:lnTo>
                                      <a:close/>
                                      <a:moveTo>
                                        <a:pt x="12273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2273" y="17984"/>
                                      </a:lnTo>
                                      <a:lnTo>
                                        <a:pt x="12273" y="21600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9327" y="3616"/>
                                      </a:lnTo>
                                      <a:lnTo>
                                        <a:pt x="93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64534675" name="Shape"/>
                              <wps:cNvSpPr/>
                              <wps:spPr>
                                <a:xfrm>
                                  <a:off x="2209799" y="0"/>
                                  <a:ext cx="176531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5905" y="21600"/>
                                      </a:lnTo>
                                      <a:lnTo>
                                        <a:pt x="5905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5905" y="12656"/>
                                      </a:lnTo>
                                      <a:lnTo>
                                        <a:pt x="5905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3616"/>
                                      </a:moveTo>
                                      <a:lnTo>
                                        <a:pt x="5905" y="3616"/>
                                      </a:lnTo>
                                      <a:lnTo>
                                        <a:pt x="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17128"/>
                                      </a:moveTo>
                                      <a:lnTo>
                                        <a:pt x="5905" y="17128"/>
                                      </a:lnTo>
                                      <a:lnTo>
                                        <a:pt x="5905" y="13512"/>
                                      </a:lnTo>
                                      <a:lnTo>
                                        <a:pt x="0" y="13512"/>
                                      </a:lnTo>
                                      <a:lnTo>
                                        <a:pt x="0" y="17128"/>
                                      </a:lnTo>
                                      <a:close/>
                                      <a:moveTo>
                                        <a:pt x="7925" y="21600"/>
                                      </a:moveTo>
                                      <a:lnTo>
                                        <a:pt x="13830" y="21600"/>
                                      </a:lnTo>
                                      <a:lnTo>
                                        <a:pt x="13830" y="17984"/>
                                      </a:lnTo>
                                      <a:lnTo>
                                        <a:pt x="7925" y="17984"/>
                                      </a:lnTo>
                                      <a:lnTo>
                                        <a:pt x="7925" y="21600"/>
                                      </a:lnTo>
                                      <a:close/>
                                      <a:moveTo>
                                        <a:pt x="7925" y="12656"/>
                                      </a:moveTo>
                                      <a:lnTo>
                                        <a:pt x="13830" y="12656"/>
                                      </a:lnTo>
                                      <a:lnTo>
                                        <a:pt x="13830" y="9040"/>
                                      </a:lnTo>
                                      <a:lnTo>
                                        <a:pt x="7925" y="9040"/>
                                      </a:lnTo>
                                      <a:lnTo>
                                        <a:pt x="7925" y="12656"/>
                                      </a:lnTo>
                                      <a:close/>
                                      <a:moveTo>
                                        <a:pt x="7925" y="3616"/>
                                      </a:moveTo>
                                      <a:lnTo>
                                        <a:pt x="13830" y="3616"/>
                                      </a:lnTo>
                                      <a:lnTo>
                                        <a:pt x="13830" y="0"/>
                                      </a:lnTo>
                                      <a:lnTo>
                                        <a:pt x="7925" y="0"/>
                                      </a:lnTo>
                                      <a:lnTo>
                                        <a:pt x="7925" y="3616"/>
                                      </a:lnTo>
                                      <a:close/>
                                      <a:moveTo>
                                        <a:pt x="7925" y="8088"/>
                                      </a:moveTo>
                                      <a:lnTo>
                                        <a:pt x="13830" y="8088"/>
                                      </a:lnTo>
                                      <a:lnTo>
                                        <a:pt x="13830" y="4472"/>
                                      </a:lnTo>
                                      <a:lnTo>
                                        <a:pt x="7925" y="4472"/>
                                      </a:lnTo>
                                      <a:lnTo>
                                        <a:pt x="7925" y="8088"/>
                                      </a:lnTo>
                                      <a:close/>
                                      <a:moveTo>
                                        <a:pt x="15695" y="0"/>
                                      </a:moveTo>
                                      <a:lnTo>
                                        <a:pt x="15695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5695" y="0"/>
                                      </a:lnTo>
                                      <a:close/>
                                      <a:moveTo>
                                        <a:pt x="15695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5695" y="13512"/>
                                      </a:lnTo>
                                      <a:lnTo>
                                        <a:pt x="15695" y="17128"/>
                                      </a:lnTo>
                                      <a:close/>
                                      <a:moveTo>
                                        <a:pt x="15695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5695" y="9040"/>
                                      </a:lnTo>
                                      <a:lnTo>
                                        <a:pt x="15695" y="12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6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20579072" name="Shape"/>
                              <wps:cNvSpPr/>
                              <wps:spPr>
                                <a:xfrm>
                                  <a:off x="2400300" y="0"/>
                                  <a:ext cx="241300" cy="288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3616"/>
                                      </a:moveTo>
                                      <a:lnTo>
                                        <a:pt x="4320" y="3616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6"/>
                                      </a:lnTo>
                                      <a:close/>
                                      <a:moveTo>
                                        <a:pt x="0" y="8088"/>
                                      </a:moveTo>
                                      <a:lnTo>
                                        <a:pt x="4320" y="8088"/>
                                      </a:lnTo>
                                      <a:lnTo>
                                        <a:pt x="4320" y="4472"/>
                                      </a:lnTo>
                                      <a:lnTo>
                                        <a:pt x="0" y="4472"/>
                                      </a:lnTo>
                                      <a:lnTo>
                                        <a:pt x="0" y="8088"/>
                                      </a:lnTo>
                                      <a:close/>
                                      <a:moveTo>
                                        <a:pt x="0" y="12656"/>
                                      </a:moveTo>
                                      <a:lnTo>
                                        <a:pt x="4320" y="12656"/>
                                      </a:lnTo>
                                      <a:lnTo>
                                        <a:pt x="4320" y="9040"/>
                                      </a:lnTo>
                                      <a:lnTo>
                                        <a:pt x="0" y="9040"/>
                                      </a:lnTo>
                                      <a:lnTo>
                                        <a:pt x="0" y="12656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984"/>
                                      </a:lnTo>
                                      <a:lnTo>
                                        <a:pt x="0" y="17984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798" y="12656"/>
                                      </a:moveTo>
                                      <a:lnTo>
                                        <a:pt x="10118" y="12656"/>
                                      </a:lnTo>
                                      <a:lnTo>
                                        <a:pt x="10118" y="9040"/>
                                      </a:lnTo>
                                      <a:lnTo>
                                        <a:pt x="5798" y="9040"/>
                                      </a:lnTo>
                                      <a:lnTo>
                                        <a:pt x="5798" y="12656"/>
                                      </a:lnTo>
                                      <a:close/>
                                      <a:moveTo>
                                        <a:pt x="5798" y="17128"/>
                                      </a:moveTo>
                                      <a:lnTo>
                                        <a:pt x="10118" y="17128"/>
                                      </a:lnTo>
                                      <a:lnTo>
                                        <a:pt x="10118" y="13512"/>
                                      </a:lnTo>
                                      <a:lnTo>
                                        <a:pt x="5798" y="13512"/>
                                      </a:lnTo>
                                      <a:lnTo>
                                        <a:pt x="5798" y="17128"/>
                                      </a:lnTo>
                                      <a:close/>
                                      <a:moveTo>
                                        <a:pt x="5798" y="21600"/>
                                      </a:moveTo>
                                      <a:lnTo>
                                        <a:pt x="10118" y="21600"/>
                                      </a:lnTo>
                                      <a:lnTo>
                                        <a:pt x="10118" y="17984"/>
                                      </a:lnTo>
                                      <a:lnTo>
                                        <a:pt x="5798" y="17984"/>
                                      </a:lnTo>
                                      <a:lnTo>
                                        <a:pt x="5798" y="21600"/>
                                      </a:lnTo>
                                      <a:close/>
                                      <a:moveTo>
                                        <a:pt x="5798" y="3616"/>
                                      </a:moveTo>
                                      <a:lnTo>
                                        <a:pt x="10118" y="3616"/>
                                      </a:lnTo>
                                      <a:lnTo>
                                        <a:pt x="10118" y="0"/>
                                      </a:lnTo>
                                      <a:lnTo>
                                        <a:pt x="5798" y="0"/>
                                      </a:lnTo>
                                      <a:lnTo>
                                        <a:pt x="5798" y="3616"/>
                                      </a:lnTo>
                                      <a:close/>
                                      <a:moveTo>
                                        <a:pt x="11482" y="17128"/>
                                      </a:moveTo>
                                      <a:lnTo>
                                        <a:pt x="15802" y="17128"/>
                                      </a:lnTo>
                                      <a:lnTo>
                                        <a:pt x="15802" y="13512"/>
                                      </a:lnTo>
                                      <a:lnTo>
                                        <a:pt x="11482" y="13512"/>
                                      </a:lnTo>
                                      <a:lnTo>
                                        <a:pt x="11482" y="17128"/>
                                      </a:lnTo>
                                      <a:close/>
                                      <a:moveTo>
                                        <a:pt x="11482" y="8088"/>
                                      </a:moveTo>
                                      <a:lnTo>
                                        <a:pt x="15802" y="8088"/>
                                      </a:lnTo>
                                      <a:lnTo>
                                        <a:pt x="15802" y="4472"/>
                                      </a:lnTo>
                                      <a:lnTo>
                                        <a:pt x="11482" y="4472"/>
                                      </a:lnTo>
                                      <a:lnTo>
                                        <a:pt x="11482" y="8088"/>
                                      </a:lnTo>
                                      <a:close/>
                                      <a:moveTo>
                                        <a:pt x="17280" y="0"/>
                                      </a:moveTo>
                                      <a:lnTo>
                                        <a:pt x="17280" y="3616"/>
                                      </a:lnTo>
                                      <a:lnTo>
                                        <a:pt x="21600" y="3616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280" y="0"/>
                                      </a:lnTo>
                                      <a:close/>
                                      <a:moveTo>
                                        <a:pt x="17280" y="8088"/>
                                      </a:moveTo>
                                      <a:lnTo>
                                        <a:pt x="21600" y="8088"/>
                                      </a:lnTo>
                                      <a:lnTo>
                                        <a:pt x="21600" y="4472"/>
                                      </a:lnTo>
                                      <a:lnTo>
                                        <a:pt x="17280" y="4472"/>
                                      </a:lnTo>
                                      <a:lnTo>
                                        <a:pt x="17280" y="8088"/>
                                      </a:lnTo>
                                      <a:close/>
                                      <a:moveTo>
                                        <a:pt x="17280" y="2160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21600" y="17984"/>
                                      </a:lnTo>
                                      <a:lnTo>
                                        <a:pt x="17280" y="17984"/>
                                      </a:lnTo>
                                      <a:lnTo>
                                        <a:pt x="17280" y="21600"/>
                                      </a:lnTo>
                                      <a:close/>
                                      <a:moveTo>
                                        <a:pt x="17280" y="12656"/>
                                      </a:moveTo>
                                      <a:lnTo>
                                        <a:pt x="21600" y="12656"/>
                                      </a:lnTo>
                                      <a:lnTo>
                                        <a:pt x="21600" y="9040"/>
                                      </a:lnTo>
                                      <a:lnTo>
                                        <a:pt x="17280" y="9040"/>
                                      </a:lnTo>
                                      <a:lnTo>
                                        <a:pt x="17280" y="12656"/>
                                      </a:lnTo>
                                      <a:close/>
                                      <a:moveTo>
                                        <a:pt x="17280" y="17128"/>
                                      </a:moveTo>
                                      <a:lnTo>
                                        <a:pt x="21600" y="17128"/>
                                      </a:lnTo>
                                      <a:lnTo>
                                        <a:pt x="21600" y="13512"/>
                                      </a:lnTo>
                                      <a:lnTo>
                                        <a:pt x="17280" y="13512"/>
                                      </a:lnTo>
                                      <a:lnTo>
                                        <a:pt x="17280" y="17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29231366" name="Shape"/>
                              <wps:cNvSpPr/>
                              <wps:spPr>
                                <a:xfrm>
                                  <a:off x="2654300" y="63500"/>
                                  <a:ext cx="241300" cy="2286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4560"/>
                                      </a:moveTo>
                                      <a:lnTo>
                                        <a:pt x="4320" y="456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60"/>
                                      </a:lnTo>
                                      <a:close/>
                                      <a:moveTo>
                                        <a:pt x="0" y="21600"/>
                                      </a:moveTo>
                                      <a:lnTo>
                                        <a:pt x="4320" y="21600"/>
                                      </a:lnTo>
                                      <a:lnTo>
                                        <a:pt x="4320" y="17040"/>
                                      </a:lnTo>
                                      <a:lnTo>
                                        <a:pt x="0" y="1704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  <a:moveTo>
                                        <a:pt x="5684" y="10320"/>
                                      </a:moveTo>
                                      <a:lnTo>
                                        <a:pt x="10004" y="10320"/>
                                      </a:lnTo>
                                      <a:lnTo>
                                        <a:pt x="10004" y="5760"/>
                                      </a:lnTo>
                                      <a:lnTo>
                                        <a:pt x="5684" y="5760"/>
                                      </a:lnTo>
                                      <a:lnTo>
                                        <a:pt x="5684" y="10320"/>
                                      </a:lnTo>
                                      <a:close/>
                                      <a:moveTo>
                                        <a:pt x="5684" y="15960"/>
                                      </a:moveTo>
                                      <a:lnTo>
                                        <a:pt x="10004" y="15960"/>
                                      </a:lnTo>
                                      <a:lnTo>
                                        <a:pt x="10004" y="11400"/>
                                      </a:lnTo>
                                      <a:lnTo>
                                        <a:pt x="5684" y="11400"/>
                                      </a:lnTo>
                                      <a:lnTo>
                                        <a:pt x="5684" y="15960"/>
                                      </a:lnTo>
                                      <a:close/>
                                      <a:moveTo>
                                        <a:pt x="17280" y="5640"/>
                                      </a:moveTo>
                                      <a:lnTo>
                                        <a:pt x="17280" y="10200"/>
                                      </a:lnTo>
                                      <a:lnTo>
                                        <a:pt x="21600" y="10200"/>
                                      </a:lnTo>
                                      <a:lnTo>
                                        <a:pt x="21600" y="5640"/>
                                      </a:lnTo>
                                      <a:lnTo>
                                        <a:pt x="17280" y="5640"/>
                                      </a:lnTo>
                                      <a:close/>
                                      <a:moveTo>
                                        <a:pt x="17280" y="15960"/>
                                      </a:moveTo>
                                      <a:lnTo>
                                        <a:pt x="21600" y="15960"/>
                                      </a:lnTo>
                                      <a:lnTo>
                                        <a:pt x="21600" y="11400"/>
                                      </a:lnTo>
                                      <a:lnTo>
                                        <a:pt x="17280" y="11400"/>
                                      </a:lnTo>
                                      <a:lnTo>
                                        <a:pt x="17280" y="15960"/>
                                      </a:lnTo>
                                      <a:close/>
                                      <a:moveTo>
                                        <a:pt x="11482" y="15960"/>
                                      </a:moveTo>
                                      <a:lnTo>
                                        <a:pt x="15802" y="15960"/>
                                      </a:lnTo>
                                      <a:lnTo>
                                        <a:pt x="15802" y="11400"/>
                                      </a:lnTo>
                                      <a:lnTo>
                                        <a:pt x="11482" y="11400"/>
                                      </a:lnTo>
                                      <a:lnTo>
                                        <a:pt x="11482" y="15960"/>
                                      </a:lnTo>
                                      <a:close/>
                                      <a:moveTo>
                                        <a:pt x="11482" y="4560"/>
                                      </a:moveTo>
                                      <a:lnTo>
                                        <a:pt x="15802" y="4560"/>
                                      </a:lnTo>
                                      <a:lnTo>
                                        <a:pt x="15802" y="0"/>
                                      </a:lnTo>
                                      <a:lnTo>
                                        <a:pt x="11482" y="0"/>
                                      </a:lnTo>
                                      <a:lnTo>
                                        <a:pt x="11482" y="4560"/>
                                      </a:lnTo>
                                      <a:close/>
                                      <a:moveTo>
                                        <a:pt x="11482" y="21600"/>
                                      </a:moveTo>
                                      <a:lnTo>
                                        <a:pt x="15802" y="21600"/>
                                      </a:lnTo>
                                      <a:lnTo>
                                        <a:pt x="15802" y="17040"/>
                                      </a:lnTo>
                                      <a:lnTo>
                                        <a:pt x="11482" y="17040"/>
                                      </a:lnTo>
                                      <a:lnTo>
                                        <a:pt x="11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04777198" name="Rectangle"/>
                              <wps:cNvSpPr/>
                              <wps:spPr>
                                <a:xfrm>
                                  <a:off x="0" y="368301"/>
                                  <a:ext cx="2901951" cy="2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14678183" name="Shape"/>
                              <wps:cNvSpPr/>
                              <wps:spPr>
                                <a:xfrm>
                                  <a:off x="63499" y="76200"/>
                                  <a:ext cx="335281" cy="2287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497" extrusionOk="0">
                                      <a:moveTo>
                                        <a:pt x="21600" y="18991"/>
                                      </a:moveTo>
                                      <a:cubicBezTo>
                                        <a:pt x="21600" y="18275"/>
                                        <a:pt x="21436" y="17559"/>
                                        <a:pt x="21109" y="17082"/>
                                      </a:cubicBezTo>
                                      <a:cubicBezTo>
                                        <a:pt x="20864" y="16604"/>
                                        <a:pt x="20536" y="16366"/>
                                        <a:pt x="20127" y="16246"/>
                                      </a:cubicBezTo>
                                      <a:cubicBezTo>
                                        <a:pt x="20127" y="16127"/>
                                        <a:pt x="20127" y="16127"/>
                                        <a:pt x="20127" y="16008"/>
                                      </a:cubicBezTo>
                                      <a:cubicBezTo>
                                        <a:pt x="20127" y="15291"/>
                                        <a:pt x="19964" y="14575"/>
                                        <a:pt x="19636" y="14098"/>
                                      </a:cubicBezTo>
                                      <a:cubicBezTo>
                                        <a:pt x="19309" y="13621"/>
                                        <a:pt x="18900" y="13263"/>
                                        <a:pt x="18409" y="13263"/>
                                      </a:cubicBezTo>
                                      <a:cubicBezTo>
                                        <a:pt x="18409" y="12666"/>
                                        <a:pt x="18245" y="12069"/>
                                        <a:pt x="17918" y="11592"/>
                                      </a:cubicBezTo>
                                      <a:cubicBezTo>
                                        <a:pt x="17591" y="11115"/>
                                        <a:pt x="17182" y="10757"/>
                                        <a:pt x="16691" y="10637"/>
                                      </a:cubicBezTo>
                                      <a:lnTo>
                                        <a:pt x="13336" y="10399"/>
                                      </a:lnTo>
                                      <a:cubicBezTo>
                                        <a:pt x="13091" y="10399"/>
                                        <a:pt x="12845" y="10637"/>
                                        <a:pt x="12764" y="11115"/>
                                      </a:cubicBezTo>
                                      <a:cubicBezTo>
                                        <a:pt x="12764" y="11234"/>
                                        <a:pt x="12764" y="11353"/>
                                        <a:pt x="12845" y="11473"/>
                                      </a:cubicBezTo>
                                      <a:cubicBezTo>
                                        <a:pt x="12927" y="11711"/>
                                        <a:pt x="13091" y="11831"/>
                                        <a:pt x="13255" y="11831"/>
                                      </a:cubicBezTo>
                                      <a:lnTo>
                                        <a:pt x="16609" y="12069"/>
                                      </a:lnTo>
                                      <a:cubicBezTo>
                                        <a:pt x="16855" y="12069"/>
                                        <a:pt x="17018" y="12189"/>
                                        <a:pt x="17182" y="12427"/>
                                      </a:cubicBezTo>
                                      <a:cubicBezTo>
                                        <a:pt x="17264" y="12547"/>
                                        <a:pt x="17345" y="12785"/>
                                        <a:pt x="17345" y="13024"/>
                                      </a:cubicBezTo>
                                      <a:lnTo>
                                        <a:pt x="12682" y="12666"/>
                                      </a:lnTo>
                                      <a:lnTo>
                                        <a:pt x="10064" y="8489"/>
                                      </a:lnTo>
                                      <a:cubicBezTo>
                                        <a:pt x="9818" y="8131"/>
                                        <a:pt x="9818" y="7654"/>
                                        <a:pt x="10064" y="7296"/>
                                      </a:cubicBezTo>
                                      <a:cubicBezTo>
                                        <a:pt x="10145" y="7177"/>
                                        <a:pt x="10145" y="7177"/>
                                        <a:pt x="10227" y="7057"/>
                                      </a:cubicBezTo>
                                      <a:cubicBezTo>
                                        <a:pt x="10391" y="6938"/>
                                        <a:pt x="10555" y="6938"/>
                                        <a:pt x="10718" y="7057"/>
                                      </a:cubicBezTo>
                                      <a:lnTo>
                                        <a:pt x="12845" y="8131"/>
                                      </a:lnTo>
                                      <a:cubicBezTo>
                                        <a:pt x="13909" y="8728"/>
                                        <a:pt x="15055" y="8012"/>
                                        <a:pt x="15464" y="6461"/>
                                      </a:cubicBezTo>
                                      <a:cubicBezTo>
                                        <a:pt x="15709" y="5625"/>
                                        <a:pt x="15627" y="4790"/>
                                        <a:pt x="15382" y="4074"/>
                                      </a:cubicBezTo>
                                      <a:cubicBezTo>
                                        <a:pt x="15136" y="3477"/>
                                        <a:pt x="14809" y="2880"/>
                                        <a:pt x="14318" y="2642"/>
                                      </a:cubicBezTo>
                                      <a:lnTo>
                                        <a:pt x="10309" y="255"/>
                                      </a:lnTo>
                                      <a:cubicBezTo>
                                        <a:pt x="9573" y="-103"/>
                                        <a:pt x="8836" y="-103"/>
                                        <a:pt x="8100" y="374"/>
                                      </a:cubicBezTo>
                                      <a:lnTo>
                                        <a:pt x="5973" y="1926"/>
                                      </a:lnTo>
                                      <a:cubicBezTo>
                                        <a:pt x="5809" y="2045"/>
                                        <a:pt x="5727" y="2045"/>
                                        <a:pt x="5564" y="2045"/>
                                      </a:cubicBezTo>
                                      <a:lnTo>
                                        <a:pt x="4500" y="2164"/>
                                      </a:lnTo>
                                      <a:cubicBezTo>
                                        <a:pt x="4418" y="1687"/>
                                        <a:pt x="4255" y="1329"/>
                                        <a:pt x="4009" y="1090"/>
                                      </a:cubicBezTo>
                                      <a:cubicBezTo>
                                        <a:pt x="3682" y="732"/>
                                        <a:pt x="3273" y="494"/>
                                        <a:pt x="2945" y="613"/>
                                      </a:cubicBezTo>
                                      <a:lnTo>
                                        <a:pt x="491" y="971"/>
                                      </a:lnTo>
                                      <a:cubicBezTo>
                                        <a:pt x="245" y="971"/>
                                        <a:pt x="0" y="1329"/>
                                        <a:pt x="0" y="1806"/>
                                      </a:cubicBezTo>
                                      <a:cubicBezTo>
                                        <a:pt x="0" y="2284"/>
                                        <a:pt x="245" y="2522"/>
                                        <a:pt x="573" y="2522"/>
                                      </a:cubicBezTo>
                                      <a:lnTo>
                                        <a:pt x="3027" y="2164"/>
                                      </a:lnTo>
                                      <a:cubicBezTo>
                                        <a:pt x="3109" y="2164"/>
                                        <a:pt x="3273" y="2164"/>
                                        <a:pt x="3355" y="2284"/>
                                      </a:cubicBezTo>
                                      <a:cubicBezTo>
                                        <a:pt x="3436" y="2403"/>
                                        <a:pt x="3518" y="2522"/>
                                        <a:pt x="3518" y="2761"/>
                                      </a:cubicBezTo>
                                      <a:lnTo>
                                        <a:pt x="4009" y="13263"/>
                                      </a:ln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cubicBezTo>
                                        <a:pt x="4009" y="13263"/>
                                        <a:pt x="4009" y="13263"/>
                                        <a:pt x="4009" y="13263"/>
                                      </a:cubicBezTo>
                                      <a:lnTo>
                                        <a:pt x="4009" y="13382"/>
                                      </a:lnTo>
                                      <a:cubicBezTo>
                                        <a:pt x="4009" y="13740"/>
                                        <a:pt x="3845" y="14098"/>
                                        <a:pt x="3600" y="14098"/>
                                      </a:cubicBezTo>
                                      <a:lnTo>
                                        <a:pt x="1064" y="14456"/>
                                      </a:lnTo>
                                      <a:cubicBezTo>
                                        <a:pt x="818" y="14456"/>
                                        <a:pt x="573" y="14814"/>
                                        <a:pt x="573" y="15291"/>
                                      </a:cubicBezTo>
                                      <a:cubicBezTo>
                                        <a:pt x="573" y="15649"/>
                                        <a:pt x="818" y="16007"/>
                                        <a:pt x="1145" y="16007"/>
                                      </a:cubicBezTo>
                                      <a:lnTo>
                                        <a:pt x="3682" y="15649"/>
                                      </a:lnTo>
                                      <a:cubicBezTo>
                                        <a:pt x="4336" y="15530"/>
                                        <a:pt x="4827" y="14933"/>
                                        <a:pt x="4991" y="13979"/>
                                      </a:cubicBezTo>
                                      <a:lnTo>
                                        <a:pt x="6545" y="13859"/>
                                      </a:lnTo>
                                      <a:cubicBezTo>
                                        <a:pt x="6791" y="13859"/>
                                        <a:pt x="7036" y="13979"/>
                                        <a:pt x="7282" y="14217"/>
                                      </a:cubicBezTo>
                                      <a:lnTo>
                                        <a:pt x="9082" y="16246"/>
                                      </a:lnTo>
                                      <a:cubicBezTo>
                                        <a:pt x="9327" y="16485"/>
                                        <a:pt x="9655" y="16365"/>
                                        <a:pt x="9818" y="16127"/>
                                      </a:cubicBezTo>
                                      <a:cubicBezTo>
                                        <a:pt x="9982" y="15769"/>
                                        <a:pt x="9900" y="15291"/>
                                        <a:pt x="9736" y="15053"/>
                                      </a:cubicBezTo>
                                      <a:lnTo>
                                        <a:pt x="7936" y="13024"/>
                                      </a:lnTo>
                                      <a:cubicBezTo>
                                        <a:pt x="7527" y="12547"/>
                                        <a:pt x="7036" y="12427"/>
                                        <a:pt x="6545" y="12427"/>
                                      </a:cubicBezTo>
                                      <a:lnTo>
                                        <a:pt x="4991" y="12547"/>
                                      </a:lnTo>
                                      <a:lnTo>
                                        <a:pt x="4582" y="3954"/>
                                      </a:lnTo>
                                      <a:lnTo>
                                        <a:pt x="5564" y="3835"/>
                                      </a:lnTo>
                                      <a:cubicBezTo>
                                        <a:pt x="5809" y="3835"/>
                                        <a:pt x="6136" y="3716"/>
                                        <a:pt x="6382" y="3477"/>
                                      </a:cubicBezTo>
                                      <a:lnTo>
                                        <a:pt x="8509" y="1926"/>
                                      </a:lnTo>
                                      <a:cubicBezTo>
                                        <a:pt x="8918" y="1568"/>
                                        <a:pt x="9409" y="1568"/>
                                        <a:pt x="9818" y="1806"/>
                                      </a:cubicBezTo>
                                      <a:lnTo>
                                        <a:pt x="13827" y="4193"/>
                                      </a:lnTo>
                                      <a:cubicBezTo>
                                        <a:pt x="14073" y="4312"/>
                                        <a:pt x="14236" y="4551"/>
                                        <a:pt x="14318" y="4909"/>
                                      </a:cubicBezTo>
                                      <a:cubicBezTo>
                                        <a:pt x="14482" y="5267"/>
                                        <a:pt x="14482" y="5745"/>
                                        <a:pt x="14318" y="6103"/>
                                      </a:cubicBezTo>
                                      <a:cubicBezTo>
                                        <a:pt x="14155" y="6819"/>
                                        <a:pt x="13500" y="7177"/>
                                        <a:pt x="13009" y="6938"/>
                                      </a:cubicBezTo>
                                      <a:cubicBezTo>
                                        <a:pt x="13009" y="6938"/>
                                        <a:pt x="13009" y="6938"/>
                                        <a:pt x="13009" y="6938"/>
                                      </a:cubicBezTo>
                                      <a:lnTo>
                                        <a:pt x="10882" y="5864"/>
                                      </a:lnTo>
                                      <a:cubicBezTo>
                                        <a:pt x="10473" y="5625"/>
                                        <a:pt x="9982" y="5625"/>
                                        <a:pt x="9573" y="5983"/>
                                      </a:cubicBezTo>
                                      <a:cubicBezTo>
                                        <a:pt x="9409" y="6103"/>
                                        <a:pt x="9164" y="6341"/>
                                        <a:pt x="9082" y="6580"/>
                                      </a:cubicBezTo>
                                      <a:cubicBezTo>
                                        <a:pt x="8509" y="7535"/>
                                        <a:pt x="8591" y="8847"/>
                                        <a:pt x="9082" y="9802"/>
                                      </a:cubicBezTo>
                                      <a:lnTo>
                                        <a:pt x="13173" y="16365"/>
                                      </a:lnTo>
                                      <a:cubicBezTo>
                                        <a:pt x="13582" y="17082"/>
                                        <a:pt x="14155" y="17559"/>
                                        <a:pt x="14727" y="17559"/>
                                      </a:cubicBezTo>
                                      <a:lnTo>
                                        <a:pt x="19391" y="17917"/>
                                      </a:lnTo>
                                      <a:cubicBezTo>
                                        <a:pt x="19636" y="17917"/>
                                        <a:pt x="19800" y="18036"/>
                                        <a:pt x="19964" y="18275"/>
                                      </a:cubicBezTo>
                                      <a:cubicBezTo>
                                        <a:pt x="20127" y="18514"/>
                                        <a:pt x="20209" y="18752"/>
                                        <a:pt x="20127" y="19110"/>
                                      </a:cubicBezTo>
                                      <a:cubicBezTo>
                                        <a:pt x="20127" y="19468"/>
                                        <a:pt x="20045" y="19707"/>
                                        <a:pt x="19882" y="19946"/>
                                      </a:cubicBezTo>
                                      <a:cubicBezTo>
                                        <a:pt x="19718" y="20184"/>
                                        <a:pt x="19555" y="20304"/>
                                        <a:pt x="19309" y="20184"/>
                                      </a:cubicBezTo>
                                      <a:lnTo>
                                        <a:pt x="14400" y="19707"/>
                                      </a:lnTo>
                                      <a:cubicBezTo>
                                        <a:pt x="14155" y="19707"/>
                                        <a:pt x="13991" y="19588"/>
                                        <a:pt x="13745" y="19349"/>
                                      </a:cubicBezTo>
                                      <a:lnTo>
                                        <a:pt x="11782" y="16604"/>
                                      </a:lnTo>
                                      <a:cubicBezTo>
                                        <a:pt x="11536" y="16366"/>
                                        <a:pt x="11209" y="16485"/>
                                        <a:pt x="11045" y="16724"/>
                                      </a:cubicBezTo>
                                      <a:cubicBezTo>
                                        <a:pt x="10882" y="17082"/>
                                        <a:pt x="10964" y="17559"/>
                                        <a:pt x="11127" y="17798"/>
                                      </a:cubicBezTo>
                                      <a:lnTo>
                                        <a:pt x="13500" y="20423"/>
                                      </a:lnTo>
                                      <a:cubicBezTo>
                                        <a:pt x="13827" y="20781"/>
                                        <a:pt x="14236" y="21020"/>
                                        <a:pt x="14645" y="21020"/>
                                      </a:cubicBezTo>
                                      <a:lnTo>
                                        <a:pt x="19555" y="21497"/>
                                      </a:lnTo>
                                      <a:cubicBezTo>
                                        <a:pt x="20045" y="21497"/>
                                        <a:pt x="20536" y="21258"/>
                                        <a:pt x="20864" y="20781"/>
                                      </a:cubicBezTo>
                                      <a:cubicBezTo>
                                        <a:pt x="21355" y="20304"/>
                                        <a:pt x="21600" y="19707"/>
                                        <a:pt x="21600" y="18991"/>
                                      </a:cubicBezTo>
                                      <a:close/>
                                      <a:moveTo>
                                        <a:pt x="15218" y="15649"/>
                                      </a:moveTo>
                                      <a:cubicBezTo>
                                        <a:pt x="14891" y="15649"/>
                                        <a:pt x="14564" y="15411"/>
                                        <a:pt x="14400" y="15053"/>
                                      </a:cubicBezTo>
                                      <a:cubicBezTo>
                                        <a:pt x="14400" y="15053"/>
                                        <a:pt x="14400" y="15053"/>
                                        <a:pt x="14400" y="15053"/>
                                      </a:cubicBezTo>
                                      <a:lnTo>
                                        <a:pt x="13909" y="14217"/>
                                      </a:lnTo>
                                      <a:lnTo>
                                        <a:pt x="18491" y="14575"/>
                                      </a:lnTo>
                                      <a:cubicBezTo>
                                        <a:pt x="18736" y="14575"/>
                                        <a:pt x="18900" y="14695"/>
                                        <a:pt x="19064" y="14933"/>
                                      </a:cubicBezTo>
                                      <a:cubicBezTo>
                                        <a:pt x="19227" y="15172"/>
                                        <a:pt x="19309" y="15411"/>
                                        <a:pt x="19227" y="15769"/>
                                      </a:cubicBezTo>
                                      <a:cubicBezTo>
                                        <a:pt x="19227" y="15769"/>
                                        <a:pt x="19227" y="15888"/>
                                        <a:pt x="19227" y="15888"/>
                                      </a:cubicBezTo>
                                      <a:lnTo>
                                        <a:pt x="15218" y="156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641464339" name="Shape"/>
                              <wps:cNvSpPr/>
                              <wps:spPr>
                                <a:xfrm>
                                  <a:off x="279400" y="0"/>
                                  <a:ext cx="329177" cy="23004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33" h="21498" extrusionOk="0">
                                      <a:moveTo>
                                        <a:pt x="21517" y="19701"/>
                                      </a:moveTo>
                                      <a:cubicBezTo>
                                        <a:pt x="21517" y="19345"/>
                                        <a:pt x="21268" y="18989"/>
                                        <a:pt x="20935" y="18989"/>
                                      </a:cubicBezTo>
                                      <a:lnTo>
                                        <a:pt x="18443" y="19345"/>
                                      </a:lnTo>
                                      <a:cubicBezTo>
                                        <a:pt x="18360" y="19345"/>
                                        <a:pt x="18194" y="19345"/>
                                        <a:pt x="18111" y="19226"/>
                                      </a:cubicBezTo>
                                      <a:cubicBezTo>
                                        <a:pt x="18028" y="19108"/>
                                        <a:pt x="17945" y="18989"/>
                                        <a:pt x="17945" y="18752"/>
                                      </a:cubicBezTo>
                                      <a:lnTo>
                                        <a:pt x="17945" y="18396"/>
                                      </a:ln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cubicBezTo>
                                        <a:pt x="17945" y="18396"/>
                                        <a:pt x="17945" y="18396"/>
                                        <a:pt x="17945" y="18396"/>
                                      </a:cubicBezTo>
                                      <a:lnTo>
                                        <a:pt x="17446" y="8308"/>
                                      </a:lnTo>
                                      <a:cubicBezTo>
                                        <a:pt x="17446" y="7952"/>
                                        <a:pt x="17612" y="7596"/>
                                        <a:pt x="17862" y="7596"/>
                                      </a:cubicBezTo>
                                      <a:lnTo>
                                        <a:pt x="20437" y="7240"/>
                                      </a:lnTo>
                                      <a:cubicBezTo>
                                        <a:pt x="20686" y="7240"/>
                                        <a:pt x="20935" y="6884"/>
                                        <a:pt x="20935" y="6409"/>
                                      </a:cubicBezTo>
                                      <a:cubicBezTo>
                                        <a:pt x="20935" y="6053"/>
                                        <a:pt x="20686" y="5697"/>
                                        <a:pt x="20354" y="5697"/>
                                      </a:cubicBezTo>
                                      <a:lnTo>
                                        <a:pt x="17778" y="6053"/>
                                      </a:lnTo>
                                      <a:cubicBezTo>
                                        <a:pt x="17114" y="6171"/>
                                        <a:pt x="16615" y="6765"/>
                                        <a:pt x="16449" y="7596"/>
                                      </a:cubicBezTo>
                                      <a:lnTo>
                                        <a:pt x="14788" y="7714"/>
                                      </a:lnTo>
                                      <a:cubicBezTo>
                                        <a:pt x="14538" y="7714"/>
                                        <a:pt x="14289" y="7596"/>
                                        <a:pt x="14040" y="7358"/>
                                      </a:cubicBezTo>
                                      <a:lnTo>
                                        <a:pt x="11963" y="5103"/>
                                      </a:lnTo>
                                      <a:cubicBezTo>
                                        <a:pt x="11714" y="4866"/>
                                        <a:pt x="11382" y="4985"/>
                                        <a:pt x="11215" y="5222"/>
                                      </a:cubicBezTo>
                                      <a:cubicBezTo>
                                        <a:pt x="11132" y="5459"/>
                                        <a:pt x="11049" y="5815"/>
                                        <a:pt x="11132" y="6053"/>
                                      </a:cubicBezTo>
                                      <a:cubicBezTo>
                                        <a:pt x="11132" y="6171"/>
                                        <a:pt x="11215" y="6290"/>
                                        <a:pt x="11298" y="6290"/>
                                      </a:cubicBezTo>
                                      <a:lnTo>
                                        <a:pt x="13375" y="8545"/>
                                      </a:lnTo>
                                      <a:cubicBezTo>
                                        <a:pt x="13791" y="9020"/>
                                        <a:pt x="14289" y="9138"/>
                                        <a:pt x="14788" y="9138"/>
                                      </a:cubicBezTo>
                                      <a:lnTo>
                                        <a:pt x="16366" y="9020"/>
                                      </a:lnTo>
                                      <a:lnTo>
                                        <a:pt x="16782" y="17565"/>
                                      </a:lnTo>
                                      <a:lnTo>
                                        <a:pt x="15785" y="17684"/>
                                      </a:lnTo>
                                      <a:cubicBezTo>
                                        <a:pt x="15535" y="17684"/>
                                        <a:pt x="15203" y="17802"/>
                                        <a:pt x="14954" y="18040"/>
                                      </a:cubicBezTo>
                                      <a:lnTo>
                                        <a:pt x="12794" y="19582"/>
                                      </a:lnTo>
                                      <a:cubicBezTo>
                                        <a:pt x="12378" y="19938"/>
                                        <a:pt x="11880" y="19938"/>
                                        <a:pt x="11465" y="19701"/>
                                      </a:cubicBezTo>
                                      <a:lnTo>
                                        <a:pt x="7394" y="17327"/>
                                      </a:lnTo>
                                      <a:cubicBezTo>
                                        <a:pt x="7145" y="17209"/>
                                        <a:pt x="6978" y="16971"/>
                                        <a:pt x="6895" y="16615"/>
                                      </a:cubicBezTo>
                                      <a:cubicBezTo>
                                        <a:pt x="6729" y="16259"/>
                                        <a:pt x="6729" y="15785"/>
                                        <a:pt x="6895" y="15429"/>
                                      </a:cubicBezTo>
                                      <a:cubicBezTo>
                                        <a:pt x="7062" y="14716"/>
                                        <a:pt x="7726" y="14360"/>
                                        <a:pt x="8225" y="14598"/>
                                      </a:cubicBezTo>
                                      <a:cubicBezTo>
                                        <a:pt x="8225" y="14598"/>
                                        <a:pt x="8225" y="14598"/>
                                        <a:pt x="8225" y="14598"/>
                                      </a:cubicBezTo>
                                      <a:lnTo>
                                        <a:pt x="10385" y="15666"/>
                                      </a:lnTo>
                                      <a:cubicBezTo>
                                        <a:pt x="10800" y="15903"/>
                                        <a:pt x="11298" y="15903"/>
                                        <a:pt x="11714" y="15547"/>
                                      </a:cubicBezTo>
                                      <a:cubicBezTo>
                                        <a:pt x="11880" y="15429"/>
                                        <a:pt x="12129" y="15191"/>
                                        <a:pt x="12212" y="14954"/>
                                      </a:cubicBezTo>
                                      <a:cubicBezTo>
                                        <a:pt x="12794" y="14004"/>
                                        <a:pt x="12711" y="12699"/>
                                        <a:pt x="12212" y="11749"/>
                                      </a:cubicBezTo>
                                      <a:lnTo>
                                        <a:pt x="8058" y="5222"/>
                                      </a:lnTo>
                                      <a:cubicBezTo>
                                        <a:pt x="7643" y="4510"/>
                                        <a:pt x="7062" y="4035"/>
                                        <a:pt x="6480" y="4035"/>
                                      </a:cubicBezTo>
                                      <a:lnTo>
                                        <a:pt x="1745" y="3679"/>
                                      </a:lnTo>
                                      <a:cubicBezTo>
                                        <a:pt x="1495" y="3679"/>
                                        <a:pt x="1329" y="3560"/>
                                        <a:pt x="1163" y="3323"/>
                                      </a:cubicBezTo>
                                      <a:cubicBezTo>
                                        <a:pt x="997" y="3086"/>
                                        <a:pt x="914" y="2848"/>
                                        <a:pt x="997" y="2492"/>
                                      </a:cubicBezTo>
                                      <a:cubicBezTo>
                                        <a:pt x="997" y="2136"/>
                                        <a:pt x="1080" y="1899"/>
                                        <a:pt x="1246" y="1662"/>
                                      </a:cubicBezTo>
                                      <a:cubicBezTo>
                                        <a:pt x="1412" y="1424"/>
                                        <a:pt x="1578" y="1305"/>
                                        <a:pt x="1828" y="1424"/>
                                      </a:cubicBezTo>
                                      <a:lnTo>
                                        <a:pt x="6812" y="1899"/>
                                      </a:lnTo>
                                      <a:cubicBezTo>
                                        <a:pt x="7062" y="1899"/>
                                        <a:pt x="7228" y="2018"/>
                                        <a:pt x="7477" y="2255"/>
                                      </a:cubicBezTo>
                                      <a:lnTo>
                                        <a:pt x="9720" y="4629"/>
                                      </a:lnTo>
                                      <a:cubicBezTo>
                                        <a:pt x="9969" y="4866"/>
                                        <a:pt x="10302" y="4747"/>
                                        <a:pt x="10468" y="4510"/>
                                      </a:cubicBezTo>
                                      <a:cubicBezTo>
                                        <a:pt x="10634" y="4154"/>
                                        <a:pt x="10551" y="3679"/>
                                        <a:pt x="10385" y="3442"/>
                                      </a:cubicBezTo>
                                      <a:lnTo>
                                        <a:pt x="8142" y="1068"/>
                                      </a:lnTo>
                                      <a:cubicBezTo>
                                        <a:pt x="7809" y="712"/>
                                        <a:pt x="7394" y="475"/>
                                        <a:pt x="6978" y="475"/>
                                      </a:cubicBezTo>
                                      <a:lnTo>
                                        <a:pt x="1994" y="0"/>
                                      </a:lnTo>
                                      <a:cubicBezTo>
                                        <a:pt x="1495" y="0"/>
                                        <a:pt x="997" y="237"/>
                                        <a:pt x="665" y="712"/>
                                      </a:cubicBezTo>
                                      <a:cubicBezTo>
                                        <a:pt x="332" y="1187"/>
                                        <a:pt x="83" y="1780"/>
                                        <a:pt x="0" y="2492"/>
                                      </a:cubicBezTo>
                                      <a:cubicBezTo>
                                        <a:pt x="0" y="2967"/>
                                        <a:pt x="83" y="3442"/>
                                        <a:pt x="166" y="3798"/>
                                      </a:cubicBezTo>
                                      <a:cubicBezTo>
                                        <a:pt x="249" y="4035"/>
                                        <a:pt x="332" y="4154"/>
                                        <a:pt x="415" y="4391"/>
                                      </a:cubicBezTo>
                                      <a:cubicBezTo>
                                        <a:pt x="665" y="4866"/>
                                        <a:pt x="997" y="5103"/>
                                        <a:pt x="1412" y="5222"/>
                                      </a:cubicBezTo>
                                      <a:cubicBezTo>
                                        <a:pt x="1412" y="5341"/>
                                        <a:pt x="1412" y="5341"/>
                                        <a:pt x="1412" y="5459"/>
                                      </a:cubicBezTo>
                                      <a:cubicBezTo>
                                        <a:pt x="1412" y="5934"/>
                                        <a:pt x="1495" y="6409"/>
                                        <a:pt x="1578" y="6765"/>
                                      </a:cubicBezTo>
                                      <a:cubicBezTo>
                                        <a:pt x="1662" y="7002"/>
                                        <a:pt x="1745" y="7121"/>
                                        <a:pt x="1828" y="7358"/>
                                      </a:cubicBezTo>
                                      <a:cubicBezTo>
                                        <a:pt x="2160" y="7833"/>
                                        <a:pt x="2575" y="8189"/>
                                        <a:pt x="3074" y="8189"/>
                                      </a:cubicBezTo>
                                      <a:cubicBezTo>
                                        <a:pt x="3074" y="8545"/>
                                        <a:pt x="3157" y="9020"/>
                                        <a:pt x="3240" y="9376"/>
                                      </a:cubicBezTo>
                                      <a:cubicBezTo>
                                        <a:pt x="3323" y="9613"/>
                                        <a:pt x="3406" y="9732"/>
                                        <a:pt x="3489" y="9969"/>
                                      </a:cubicBezTo>
                                      <a:cubicBezTo>
                                        <a:pt x="3822" y="10444"/>
                                        <a:pt x="4237" y="10800"/>
                                        <a:pt x="4735" y="10919"/>
                                      </a:cubicBezTo>
                                      <a:lnTo>
                                        <a:pt x="8308" y="11275"/>
                                      </a:lnTo>
                                      <a:cubicBezTo>
                                        <a:pt x="8557" y="11275"/>
                                        <a:pt x="8806" y="11037"/>
                                        <a:pt x="8889" y="10563"/>
                                      </a:cubicBezTo>
                                      <a:cubicBezTo>
                                        <a:pt x="8889" y="10207"/>
                                        <a:pt x="8723" y="9851"/>
                                        <a:pt x="8391" y="9732"/>
                                      </a:cubicBezTo>
                                      <a:lnTo>
                                        <a:pt x="4818" y="9376"/>
                                      </a:lnTo>
                                      <a:cubicBezTo>
                                        <a:pt x="4569" y="9376"/>
                                        <a:pt x="4403" y="9257"/>
                                        <a:pt x="4237" y="9020"/>
                                      </a:cubicBezTo>
                                      <a:cubicBezTo>
                                        <a:pt x="4154" y="8901"/>
                                        <a:pt x="4071" y="8664"/>
                                        <a:pt x="4071" y="8426"/>
                                      </a:cubicBezTo>
                                      <a:lnTo>
                                        <a:pt x="8806" y="8782"/>
                                      </a:lnTo>
                                      <a:lnTo>
                                        <a:pt x="11465" y="12936"/>
                                      </a:lnTo>
                                      <a:cubicBezTo>
                                        <a:pt x="11714" y="13292"/>
                                        <a:pt x="11714" y="13767"/>
                                        <a:pt x="11465" y="14123"/>
                                      </a:cubicBezTo>
                                      <a:cubicBezTo>
                                        <a:pt x="11382" y="14360"/>
                                        <a:pt x="11298" y="14479"/>
                                        <a:pt x="11215" y="14479"/>
                                      </a:cubicBezTo>
                                      <a:cubicBezTo>
                                        <a:pt x="11049" y="14598"/>
                                        <a:pt x="10883" y="14598"/>
                                        <a:pt x="10717" y="14479"/>
                                      </a:cubicBezTo>
                                      <a:lnTo>
                                        <a:pt x="8557" y="13411"/>
                                      </a:lnTo>
                                      <a:cubicBezTo>
                                        <a:pt x="7477" y="12818"/>
                                        <a:pt x="6314" y="13530"/>
                                        <a:pt x="5898" y="15073"/>
                                      </a:cubicBezTo>
                                      <a:cubicBezTo>
                                        <a:pt x="5649" y="15903"/>
                                        <a:pt x="5732" y="16734"/>
                                        <a:pt x="5982" y="17446"/>
                                      </a:cubicBezTo>
                                      <a:cubicBezTo>
                                        <a:pt x="6231" y="18040"/>
                                        <a:pt x="6563" y="18633"/>
                                        <a:pt x="7062" y="18870"/>
                                      </a:cubicBezTo>
                                      <a:lnTo>
                                        <a:pt x="11132" y="21244"/>
                                      </a:lnTo>
                                      <a:cubicBezTo>
                                        <a:pt x="11880" y="21600"/>
                                        <a:pt x="12628" y="21600"/>
                                        <a:pt x="13375" y="21125"/>
                                      </a:cubicBezTo>
                                      <a:lnTo>
                                        <a:pt x="15535" y="19582"/>
                                      </a:lnTo>
                                      <a:cubicBezTo>
                                        <a:pt x="15702" y="19464"/>
                                        <a:pt x="15785" y="19464"/>
                                        <a:pt x="15951" y="19464"/>
                                      </a:cubicBezTo>
                                      <a:lnTo>
                                        <a:pt x="16948" y="19345"/>
                                      </a:lnTo>
                                      <a:cubicBezTo>
                                        <a:pt x="16948" y="19464"/>
                                        <a:pt x="17031" y="19582"/>
                                        <a:pt x="17031" y="19820"/>
                                      </a:cubicBezTo>
                                      <a:cubicBezTo>
                                        <a:pt x="17114" y="20057"/>
                                        <a:pt x="17280" y="20295"/>
                                        <a:pt x="17446" y="20532"/>
                                      </a:cubicBezTo>
                                      <a:cubicBezTo>
                                        <a:pt x="17778" y="20888"/>
                                        <a:pt x="18194" y="21125"/>
                                        <a:pt x="18526" y="21007"/>
                                      </a:cubicBezTo>
                                      <a:lnTo>
                                        <a:pt x="21018" y="20651"/>
                                      </a:lnTo>
                                      <a:cubicBezTo>
                                        <a:pt x="21351" y="20413"/>
                                        <a:pt x="21600" y="20057"/>
                                        <a:pt x="21517" y="19701"/>
                                      </a:cubicBezTo>
                                      <a:close/>
                                      <a:moveTo>
                                        <a:pt x="3157" y="6883"/>
                                      </a:moveTo>
                                      <a:cubicBezTo>
                                        <a:pt x="2908" y="6883"/>
                                        <a:pt x="2742" y="6765"/>
                                        <a:pt x="2575" y="6527"/>
                                      </a:cubicBezTo>
                                      <a:cubicBezTo>
                                        <a:pt x="2409" y="6290"/>
                                        <a:pt x="2326" y="6053"/>
                                        <a:pt x="2409" y="5697"/>
                                      </a:cubicBezTo>
                                      <a:cubicBezTo>
                                        <a:pt x="2409" y="5697"/>
                                        <a:pt x="2409" y="5578"/>
                                        <a:pt x="2409" y="5578"/>
                                      </a:cubicBezTo>
                                      <a:lnTo>
                                        <a:pt x="6480" y="5934"/>
                                      </a:lnTo>
                                      <a:cubicBezTo>
                                        <a:pt x="6812" y="5934"/>
                                        <a:pt x="7145" y="6171"/>
                                        <a:pt x="7311" y="6527"/>
                                      </a:cubicBezTo>
                                      <a:cubicBezTo>
                                        <a:pt x="7311" y="6527"/>
                                        <a:pt x="7311" y="6527"/>
                                        <a:pt x="7311" y="6527"/>
                                      </a:cubicBezTo>
                                      <a:lnTo>
                                        <a:pt x="7809" y="7358"/>
                                      </a:lnTo>
                                      <a:lnTo>
                                        <a:pt x="3157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C3CCB" id="Group 1" o:spid="_x0000_s1026" alt="&quot;&quot;" style="width:228.5pt;height:31pt;mso-position-horizontal-relative:char;mso-position-vertical-relative:line" coordsize="2901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">
                      <v:shape id="Shape" o:spid="_x0000_s1027" style="position:absolute;left:7238;width:13348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" path="m4172,8088r781,l4953,4472r-781,l4172,8088xm4172,21600r781,l4953,17984r-781,l4172,21600xm4172,3616r781,l4953,,4172,r,3616xm4172,17128r781,l4953,13512r-781,l4172,17128xm4172,12656r781,l4953,9040r-781,l4172,12656xm5200,3616r781,l5981,,5200,r,3616xm5200,21600r781,l5981,17984r-781,l5200,21600xm5200,8088r781,l5981,4472r-781,l5200,8088xm5200,12656r781,l5981,9040r-781,l5200,12656xm5200,17128r781,l5981,13512r-781,l5200,17128xm6248,8088r781,l7029,4472r-781,l6248,8088xm6248,3616r781,l7029,,6248,r,3616xm6248,21600r781,l7029,17984r-781,l6248,21600xm6248,17128r781,l7029,13512r-781,l6248,17128xm6248,12656r781,l7029,9040r-781,l6248,12656xm7296,12656r781,l8077,9040r-781,l7296,12656xm7296,8088r781,l8077,4472r-781,l7296,8088xm7296,17128r781,l8077,13512r-781,l7296,17128xm7296,3616r781,l8077,,7296,r,3616xm7296,21600r781,l8077,17984r-781,l7296,21600xm8324,3616r780,l9104,,8324,r,3616xm8324,8088r780,l9104,4472r-780,l8324,8088xm8324,12656r780,l9104,9040r-780,l8324,12656xm8324,21600r780,l9104,17984r-780,l8324,21600xm8324,17128r780,l9104,13512r-780,l8324,17128xm,3616r781,l781,,,,,3616xm,12656r781,l781,9040,,9040r,3616xm,8088r781,l781,4472,,4472,,8088xm,21600r781,l781,17984r-781,l,21600xm,17128r781,l781,13512r-781,l,17128xm1048,21600r781,l1829,17984r-781,l1048,21600xm1048,17128r781,l1829,13512r-781,l1048,17128xm1048,8088r781,l1829,4472r-781,l1048,8088xm1048,3616r781,l1829,,1048,r,3616xm1048,12656r781,l1829,9040r-781,l1048,12656xm2076,12656r781,l2857,9040r-781,l2076,12656xm2076,21600r781,l2857,17984r-781,l2076,21600xm2076,3616r781,l2857,,2076,r,3616xm2076,8088r781,l2857,4472r-781,l2076,8088xm2076,17128r781,l2857,13512r-781,l2076,17128xm3124,12656r781,l3905,9040r-781,l3124,12656xm3124,17128r781,l3905,13512r-781,l3124,17128xm3124,8088r781,l3905,4472r-781,l3124,8088xm3124,3616r781,l3905,,3124,r,3616xm3124,21600r781,l3905,17984r-781,l3124,21600xm9372,17128r781,l10153,13512r-781,l9372,17128xm9372,8088r781,l10153,4472r-781,l9372,8088xm9372,21600r781,l10153,17984r-781,l9372,21600xm9372,3616r781,l10153,,9372,r,3616xm9372,12656r781,l10153,9040r-781,l9372,12656xm10420,3616r781,l11201,r-781,l10420,3616xm10420,17128r781,l11201,13512r-781,l10420,17128xm10420,21600r781,l11201,17984r-781,l10420,21600xm10420,12656r781,l11201,9040r-781,l10420,12656xm10420,8088r781,l11201,4472r-781,l10420,8088xm11447,3616r781,l12228,r-781,l11447,3616xm11447,8088r781,l12228,4472r-781,l11447,8088xm11447,12656r781,l12228,9040r-781,l11447,12656xm11447,17128r781,l12228,13512r-781,l11447,17128xm11447,21600r781,l12228,17984r-781,l11447,21600xm12496,3616r780,l13276,r-780,l12496,3616xm12496,8088r780,l13276,4472r-780,l12496,8088xm12496,21600r780,l13276,17984r-780,l12496,21600xm12496,12656r780,l13276,9040r-780,l12496,12656xm12496,17128r780,l13276,13512r-780,l12496,17128xm13544,3616r781,l14325,r-781,l13544,3616xm13544,8088r781,l14325,4472r-781,l13544,8088xm13544,17128r781,l14325,13512r-781,l13544,17128xm13544,12656r781,l14325,9040r-781,l13544,12656xm13544,21600r781,l14325,17984r-781,l13544,21600xm14571,3616r781,l15352,r-781,l14571,3616xm14571,8088r781,l15352,4472r-781,l14571,8088xm14571,12656r781,l15352,9040r-781,l14571,12656xm14571,21600r781,l15352,17984r-781,l14571,21600xm14571,17128r781,l15352,13512r-781,l14571,17128xm15619,8088r781,l16400,4472r-781,l15619,8088xm15619,3616r781,l16400,r-781,l15619,3616xm15619,17128r781,l16400,13512r-781,l15619,17128xm15619,21600r781,l16400,17984r-781,l15619,21600xm15619,12656r781,l16400,9040r-781,l15619,12656xm16647,3616r781,l17428,r-781,l16647,3616xm16647,8088r781,l17428,4472r-781,l16647,8088xm16647,17128r781,l17428,13512r-781,l16647,17128xm16647,21600r781,l17428,17984r-781,l16647,21600xm16647,12656r781,l17428,9040r-781,l16647,12656xm17695,12656r781,l18476,9040r-781,l17695,12656xm17695,3616r781,l18476,r-781,l17695,3616xm17695,8088r781,l18476,4472r-781,l17695,8088xm17695,17128r781,l18476,13512r-781,l17695,17128xm17695,21600r781,l18476,17984r-781,l17695,21600xm18743,12656r781,l19524,9040r-781,l18743,12656xm18743,3616r781,l19524,r-781,l18743,3616xm18743,8088r781,l19524,4472r-781,l18743,8088xm18743,21600r781,l19524,17984r-781,l18743,21600xm18743,17128r781,l19524,13512r-781,l18743,17128xm19771,12656r781,l20552,9040r-781,l19771,12656xm19771,3616r781,l20552,r-781,l19771,3616xm19771,8088r781,l20552,4472r-781,l19771,8088xm19771,21600r781,l20552,17984r-781,l19771,21600xm19771,17128r781,l20552,13512r-781,l19771,17128xm20819,12656r781,l21600,9040r-781,l20819,12656xm20819,8088r781,l21600,4472r-781,l20819,8088xm20819,r,3616l21600,3616,21600,r-781,xm20819,21600r781,l21600,17984r-781,l20819,21600xm20819,17128r781,l21600,13512r-781,l20819,17128xe" fillcolor="#4472c4 [3204]" stroked="f" strokeweight="1pt">
                        <v:stroke miterlimit="4" joinstyle="miter"/>
                        <v:path arrowok="t" o:extrusionok="f" o:connecttype="custom" o:connectlocs="667386,144146;667386,144146;667386,144146;667386,144146" o:connectangles="0,90,180,270"/>
                      </v:shape>
                      <v:shape id="Shape" o:spid="_x0000_s1028" style="position:absolute;left:20828;width:1117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" path="m,17128r9327,l9327,13512,,13512r,3616xm,21600r9327,l9327,17984,,17984r,3616xm,12656r9327,l9327,9040,,9040r,3616xm12273,12656r9327,l21600,9040r-9327,l12273,12656xm12273,4472r,3616l21600,8088r,-3616l12273,4472xm12273,21600r9327,l21600,17984r-9327,l12273,21600xm,3616r9327,l9327,,,,,3616xe" fillcolor="#4472c4 [3204]" stroked="f" strokeweight="1pt">
                        <v:fill opacity="52428f"/>
                        <v:stroke miterlimit="4" joinstyle="miter"/>
                        <v:path arrowok="t" o:extrusionok="f" o:connecttype="custom" o:connectlocs="55881,144146;55881,144146;55881,144146;55881,144146" o:connectangles="0,90,180,270"/>
                      </v:shape>
                      <v:shape id="Shape" o:spid="_x0000_s1029" style="position:absolute;left:22097;width:1766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" path="m,21600r5905,l5905,17984,,17984r,3616xm,12656r5905,l5905,9040,,9040r,3616xm,3616r5905,l5905,,,,,3616xm,17128r5905,l5905,13512,,13512r,3616xm7925,21600r5905,l13830,17984r-5905,l7925,21600xm7925,12656r5905,l13830,9040r-5905,l7925,12656xm7925,3616r5905,l13830,,7925,r,3616xm7925,8088r5905,l13830,4472r-5905,l7925,8088xm15695,r,3616l21600,3616,21600,,15695,xm15695,17128r5905,l21600,13512r-5905,l15695,17128xm15695,12656r5905,l21600,9040r-5905,l15695,12656xe" fillcolor="#4472c4 [3204]" stroked="f" strokeweight="1pt">
                        <v:fill opacity="39321f"/>
                        <v:stroke miterlimit="4" joinstyle="miter"/>
                        <v:path arrowok="t" o:extrusionok="f" o:connecttype="custom" o:connectlocs="88266,144146;88266,144146;88266,144146;88266,144146" o:connectangles="0,90,180,270"/>
                      </v:shape>
                      <v:shape id="Shape" o:spid="_x0000_s1030" style="position:absolute;left:24003;width:2413;height:28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" path="m,3616r4320,l4320,,,,,3616xm,8088r4320,l4320,4472,,4472,,8088xm,12656r4320,l4320,9040,,9040r,3616xm,21600r4320,l4320,17984,,17984r,3616xm5798,12656r4320,l10118,9040r-4320,l5798,12656xm5798,17128r4320,l10118,13512r-4320,l5798,17128xm5798,21600r4320,l10118,17984r-4320,l5798,21600xm5798,3616r4320,l10118,,5798,r,3616xm11482,17128r4320,l15802,13512r-4320,l11482,17128xm11482,8088r4320,l15802,4472r-4320,l11482,8088xm17280,r,3616l21600,3616,21600,,17280,xm17280,8088r4320,l21600,4472r-4320,l17280,8088xm17280,21600r4320,l21600,17984r-4320,l17280,21600xm17280,12656r4320,l21600,9040r-4320,l17280,12656xm17280,17128r4320,l21600,13512r-4320,l17280,17128xe" fillcolor="#4472c4 [3204]" stroked="f" strokeweight="1pt">
                        <v:fill opacity="26214f"/>
                        <v:stroke miterlimit="4" joinstyle="miter"/>
                        <v:path arrowok="t" o:extrusionok="f" o:connecttype="custom" o:connectlocs="120650,144146;120650,144146;120650,144146;120650,144146" o:connectangles="0,90,180,270"/>
                      </v:shape>
                      <v:shape id="Shape" o:spid="_x0000_s1031" style="position:absolute;left:26543;top:635;width:2413;height:22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" path="m,4560r4320,l4320,,,,,4560xm,21600r4320,l4320,17040,,17040r,4560xm5684,10320r4320,l10004,5760r-4320,l5684,10320xm5684,15960r4320,l10004,11400r-4320,l5684,15960xm17280,5640r,4560l21600,10200r,-4560l17280,5640xm17280,15960r4320,l21600,11400r-4320,l17280,15960xm11482,15960r4320,l15802,11400r-4320,l11482,15960xm11482,4560r4320,l15802,,11482,r,4560xm11482,21600r4320,l15802,17040r-4320,l11482,21600xe" fillcolor="#4472c4 [3204]" stroked="f" strokeweight="1pt">
                        <v:fill opacity="13107f"/>
                        <v:stroke miterlimit="4" joinstyle="miter"/>
                        <v:path arrowok="t" o:extrusionok="f" o:connecttype="custom" o:connectlocs="120650,114301;120650,114301;120650,114301;120650,114301" o:connectangles="0,90,180,270"/>
                      </v:shape>
                      <v:rect id="Rectangle" o:spid="_x0000_s1032" style="position:absolute;top:3683;width:29019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" fillcolor="#4472c4 [3204]" stroked="f" strokeweight="1pt">
                        <v:stroke miterlimit="4"/>
                        <v:textbox inset="3pt,3pt,3pt,3pt"/>
                      </v:rect>
                      <v:shape id="Shape" o:spid="_x0000_s1033" style="position:absolute;left:634;top:762;width:3353;height:2287;visibility:visible;mso-wrap-style:square;v-text-anchor:middle" coordsize="21600,2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" path="m21600,18991v,-716,-164,-1432,-491,-1909c20864,16604,20536,16366,20127,16246v,-119,,-119,,-238c20127,15291,19964,14575,19636,14098v-327,-477,-736,-835,-1227,-835c18409,12666,18245,12069,17918,11592v-327,-477,-736,-835,-1227,-955l13336,10399v-245,,-491,238,-572,716c12764,11234,12764,11353,12845,11473v82,238,246,358,410,358l16609,12069v246,,409,120,573,358c17264,12547,17345,12785,17345,13024r-4663,-358l10064,8489v-246,-358,-246,-835,,-1193c10145,7177,10145,7177,10227,7057v164,-119,328,-119,491,l12845,8131v1064,597,2210,-119,2619,-1670c15709,5625,15627,4790,15382,4074,15136,3477,14809,2880,14318,2642l10309,255c9573,-103,8836,-103,8100,374l5973,1926v-164,119,-246,119,-409,119l4500,2164c4418,1687,4255,1329,4009,1090,3682,732,3273,494,2945,613l491,971c245,971,,1329,,1806v,478,245,716,573,716l3027,2164v82,,246,,328,120c3436,2403,3518,2522,3518,2761r491,10502c4009,13263,4009,13263,4009,13263v,,,,,l4009,13382v,358,-164,716,-409,716l1064,14456v-246,,-491,358,-491,835c573,15649,818,16007,1145,16007r2537,-358c4336,15530,4827,14933,4991,13979r1554,-120c6791,13859,7036,13979,7282,14217r1800,2029c9327,16485,9655,16365,9818,16127v164,-358,82,-836,-82,-1074l7936,13024v-409,-477,-900,-597,-1391,-597l4991,12547,4582,3954r982,-119c5809,3835,6136,3716,6382,3477l8509,1926v409,-358,900,-358,1309,-120l13827,4193v246,119,409,358,491,716c14482,5267,14482,5745,14318,6103v-163,716,-818,1074,-1309,835c13009,6938,13009,6938,13009,6938l10882,5864v-409,-239,-900,-239,-1309,119c9409,6103,9164,6341,9082,6580v-573,955,-491,2267,,3222l13173,16365v409,717,982,1194,1554,1194l19391,17917v245,,409,119,573,358c20127,18514,20209,18752,20127,19110v,358,-82,597,-245,836c19718,20184,19555,20304,19309,20184r-4909,-477c14155,19707,13991,19588,13745,19349l11782,16604v-246,-238,-573,-119,-737,120c10882,17082,10964,17559,11127,17798r2373,2625c13827,20781,14236,21020,14645,21020r4910,477c20045,21497,20536,21258,20864,20781v491,-477,736,-1074,736,-1790xm15218,15649v-327,,-654,-238,-818,-596c14400,15053,14400,15053,14400,15053r-491,-836l18491,14575v245,,409,120,573,358c19227,15172,19309,15411,19227,15769v,,,119,,119l15218,15649xe" fillcolor="#4472c4 [3204]" stroked="f" strokeweight="1pt">
                        <v:stroke miterlimit="4" joinstyle="miter"/>
                        <v:path arrowok="t" o:extrusionok="f" o:connecttype="custom" o:connectlocs="167641,114389;167641,114389;167641,114389;167641,114389" o:connectangles="0,90,180,270"/>
                      </v:shape>
                      <v:shape id="Shape" o:spid="_x0000_s1034" style="position:absolute;left:2794;width:3291;height:2300;visibility:visible;mso-wrap-style:square;v-text-anchor:middle" coordsize="21533,2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" path="m21517,19701v,-356,-249,-712,-582,-712l18443,19345v-83,,-249,,-332,-119c18028,19108,17945,18989,17945,18752r,-356c17945,18396,17945,18396,17945,18396v,,,,,l17446,8308v,-356,166,-712,416,-712l20437,7240v249,,498,-356,498,-831c20935,6053,20686,5697,20354,5697r-2576,356c17114,6171,16615,6765,16449,7596r-1661,118c14538,7714,14289,7596,14040,7358l11963,5103v-249,-237,-581,-118,-748,119c11132,5459,11049,5815,11132,6053v,118,83,237,166,237l13375,8545v416,475,914,593,1413,593l16366,9020r416,8545l15785,17684v-250,,-582,118,-831,356l12794,19582v-416,356,-914,356,-1329,119l7394,17327v-249,-118,-416,-356,-499,-712c6729,16259,6729,15785,6895,15429v167,-713,831,-1069,1330,-831c8225,14598,8225,14598,8225,14598r2160,1068c10800,15903,11298,15903,11714,15547v166,-118,415,-356,498,-593c12794,14004,12711,12699,12212,11749l8058,5222c7643,4510,7062,4035,6480,4035l1745,3679v-250,,-416,-119,-582,-356c997,3086,914,2848,997,2492v,-356,83,-593,249,-830c1412,1424,1578,1305,1828,1424r4984,475c7062,1899,7228,2018,7477,2255l9720,4629v249,237,582,118,748,-119c10634,4154,10551,3679,10385,3442l8142,1068c7809,712,7394,475,6978,475l1994,c1495,,997,237,665,712,332,1187,83,1780,,2492v,475,83,950,166,1306c249,4035,332,4154,415,4391v250,475,582,712,997,831c1412,5341,1412,5341,1412,5459v,475,83,950,166,1306c1662,7002,1745,7121,1828,7358v332,475,747,831,1246,831c3074,8545,3157,9020,3240,9376v83,237,166,356,249,593c3822,10444,4237,10800,4735,10919r3573,356c8557,11275,8806,11037,8889,10563v,-356,-166,-712,-498,-831l4818,9376v-249,,-415,-119,-581,-356c4154,8901,4071,8664,4071,8426r4735,356l11465,12936v249,356,249,831,,1187c11382,14360,11298,14479,11215,14479v-166,119,-332,119,-498,l8557,13411v-1080,-593,-2243,119,-2659,1662c5649,15903,5732,16734,5982,17446v249,594,581,1187,1080,1424l11132,21244v748,356,1496,356,2243,-119l15535,19582v167,-118,250,-118,416,-118l16948,19345v,119,83,237,83,475c17114,20057,17280,20295,17446,20532v332,356,748,593,1080,475l21018,20651v333,-238,582,-594,499,-950xm3157,6883v-249,,-415,-118,-582,-356c2409,6290,2326,6053,2409,5697v,,,-119,,-119l6480,5934v332,,665,237,831,593c7311,6527,7311,6527,7311,6527r498,831l3157,6883xe" fillcolor="#4472c4 [3204]" stroked="f" strokeweight="1pt">
                        <v:stroke miterlimit="4" joinstyle="miter"/>
                        <v:path arrowok="t" o:extrusionok="f" o:connecttype="custom" o:connectlocs="164589,115024;164589,115024;164589,115024;164589,115024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1B73" w:rsidRPr="00186C4E" w14:paraId="0DAF5343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5B6B67F" w14:textId="6EA08A03" w:rsidR="00941B73" w:rsidRPr="00941B73" w:rsidRDefault="00DC4BB0" w:rsidP="005A408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31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D83E7ED" w14:textId="77777777" w:rsidR="00941B73" w:rsidRPr="00941B73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68653501" w14:textId="4160A504" w:rsidR="00941B73" w:rsidRPr="00941B73" w:rsidRDefault="00DC4BB0" w:rsidP="005A4080">
            <w:pPr>
              <w:pStyle w:val="Title"/>
              <w:rPr>
                <w:rFonts w:asciiTheme="minorHAnsi" w:eastAsiaTheme="minorEastAsia" w:hAnsiTheme="minorHAnsi" w:cstheme="minorBidi"/>
                <w:color w:val="44546A" w:themeColor="text2"/>
                <w:kern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  <w:r w:rsidR="00941B73">
              <w:rPr>
                <w:sz w:val="40"/>
                <w:szCs w:val="40"/>
              </w:rPr>
              <w:t>32</w:t>
            </w:r>
            <w:r w:rsidR="00941B73" w:rsidRPr="00941B73">
              <w:rPr>
                <w:sz w:val="40"/>
                <w:szCs w:val="40"/>
              </w:rPr>
              <w:t>@ibm.com</w:t>
            </w:r>
          </w:p>
        </w:tc>
      </w:tr>
      <w:tr w:rsidR="00941B73" w:rsidRPr="00186C4E" w14:paraId="2D8F3628" w14:textId="77777777" w:rsidTr="005A4080">
        <w:trPr>
          <w:trHeight w:hRule="exact" w:val="1135"/>
          <w:jc w:val="center"/>
        </w:trPr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1A19FA66" w14:textId="77777777" w:rsidR="00941B73" w:rsidRPr="00941B73" w:rsidRDefault="00941B73" w:rsidP="005A4080">
            <w:pPr>
              <w:rPr>
                <w:color w:val="auto"/>
                <w:sz w:val="40"/>
                <w:szCs w:val="40"/>
                <w:highlight w:val="yellow"/>
              </w:rPr>
            </w:pPr>
            <w:r w:rsidRPr="00941B73">
              <w:rPr>
                <w:noProof/>
                <w:sz w:val="40"/>
                <w:szCs w:val="40"/>
                <w:highlight w:val="yellow"/>
              </w:rPr>
              <mc:AlternateContent>
                <mc:Choice Requires="wps">
                  <w:drawing>
                    <wp:inline distT="0" distB="0" distL="0" distR="0" wp14:anchorId="6641D54F" wp14:editId="06A112F7">
                      <wp:extent cx="2901951" cy="71121"/>
                      <wp:effectExtent l="0" t="0" r="6350" b="5080"/>
                      <wp:docPr id="968297171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C7B6A6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7" w:type="dxa"/>
            <w:vMerge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71A7D259" w14:textId="77777777" w:rsidR="00941B73" w:rsidRPr="00186C4E" w:rsidRDefault="00941B73" w:rsidP="005A4080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867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  <w:right w:val="dashSmallGap" w:sz="4" w:space="0" w:color="808080" w:themeColor="background1" w:themeShade="80"/>
            </w:tcBorders>
            <w:vAlign w:val="center"/>
          </w:tcPr>
          <w:p w14:paraId="4E3DA27B" w14:textId="77777777" w:rsidR="00941B73" w:rsidRPr="00941B73" w:rsidRDefault="00941B73" w:rsidP="005A4080">
            <w:pPr>
              <w:rPr>
                <w:sz w:val="40"/>
                <w:szCs w:val="40"/>
              </w:rPr>
            </w:pPr>
            <w:r w:rsidRPr="00941B73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6C614A58" wp14:editId="6B6E1025">
                      <wp:extent cx="2901951" cy="71121"/>
                      <wp:effectExtent l="0" t="0" r="6350" b="5080"/>
                      <wp:docPr id="539460279" name="Rectang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1" cy="71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7E2D1D" id="Rectangle" o:spid="_x0000_s1026" alt="&quot;&quot;" style="width:228.5pt;height: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" fillcolor="#4472c4 [3204]" stroked="f" strokeweight="1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</w:tc>
      </w:tr>
    </w:tbl>
    <w:p w14:paraId="1A3B6C0C" w14:textId="06B02B8E" w:rsidR="00494737" w:rsidRDefault="00494737" w:rsidP="00A801DE">
      <w:pPr>
        <w:jc w:val="both"/>
      </w:pPr>
    </w:p>
    <w:sectPr w:rsidR="00494737">
      <w:pgSz w:w="12240" w:h="15840"/>
      <w:pgMar w:top="806" w:right="994" w:bottom="432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87075" w14:textId="77777777" w:rsidR="002F1ED8" w:rsidRDefault="002F1ED8" w:rsidP="00F641BE">
      <w:r>
        <w:separator/>
      </w:r>
    </w:p>
  </w:endnote>
  <w:endnote w:type="continuationSeparator" w:id="0">
    <w:p w14:paraId="2F1C4433" w14:textId="77777777" w:rsidR="002F1ED8" w:rsidRDefault="002F1ED8" w:rsidP="00F6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322F7" w14:textId="77777777" w:rsidR="002F1ED8" w:rsidRDefault="002F1ED8" w:rsidP="00F641BE">
      <w:r>
        <w:separator/>
      </w:r>
    </w:p>
  </w:footnote>
  <w:footnote w:type="continuationSeparator" w:id="0">
    <w:p w14:paraId="1F081DE2" w14:textId="77777777" w:rsidR="002F1ED8" w:rsidRDefault="002F1ED8" w:rsidP="00F64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3"/>
    <w:rsid w:val="00084BB5"/>
    <w:rsid w:val="000D2E0D"/>
    <w:rsid w:val="000E16A9"/>
    <w:rsid w:val="00124B88"/>
    <w:rsid w:val="00186C4E"/>
    <w:rsid w:val="00221E40"/>
    <w:rsid w:val="002413C2"/>
    <w:rsid w:val="002F1ED8"/>
    <w:rsid w:val="00402DFE"/>
    <w:rsid w:val="0045624B"/>
    <w:rsid w:val="00494737"/>
    <w:rsid w:val="004C1D68"/>
    <w:rsid w:val="0056408B"/>
    <w:rsid w:val="005C4955"/>
    <w:rsid w:val="005D5F55"/>
    <w:rsid w:val="00724BB5"/>
    <w:rsid w:val="007D7E04"/>
    <w:rsid w:val="008A3668"/>
    <w:rsid w:val="00941B73"/>
    <w:rsid w:val="00A35D59"/>
    <w:rsid w:val="00A801DE"/>
    <w:rsid w:val="00AD60AB"/>
    <w:rsid w:val="00B91164"/>
    <w:rsid w:val="00BB4AA4"/>
    <w:rsid w:val="00BE2608"/>
    <w:rsid w:val="00C34367"/>
    <w:rsid w:val="00D2101B"/>
    <w:rsid w:val="00DC4BB0"/>
    <w:rsid w:val="00DD3FC3"/>
    <w:rsid w:val="00F641BE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8EC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4C1D68"/>
    <w:pPr>
      <w:ind w:left="576" w:right="576"/>
    </w:pPr>
    <w:rPr>
      <w:rFonts w:asciiTheme="majorHAnsi" w:eastAsiaTheme="majorEastAsia" w:hAnsiTheme="majorHAnsi" w:cstheme="majorBidi"/>
      <w:color w:val="000000" w:themeColor="text1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4C1D68"/>
    <w:rPr>
      <w:rFonts w:asciiTheme="majorHAnsi" w:eastAsiaTheme="majorEastAsia" w:hAnsiTheme="majorHAnsi" w:cstheme="majorBidi"/>
      <w:color w:val="000000" w:themeColor="text1"/>
      <w:kern w:val="28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F64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BE"/>
  </w:style>
  <w:style w:type="paragraph" w:styleId="Footer">
    <w:name w:val="footer"/>
    <w:basedOn w:val="Normal"/>
    <w:link w:val="FooterChar"/>
    <w:uiPriority w:val="99"/>
    <w:unhideWhenUsed/>
    <w:rsid w:val="00F64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A0446897\AppData\Roaming\Microsoft\Templates\Volunteer%20name%20badges%20with%20hands.dotx" TargetMode="External"/></Relationships>
</file>

<file path=word/theme/theme1.xml><?xml version="1.0" encoding="utf-8"?>
<a:theme xmlns:a="http://schemas.openxmlformats.org/drawingml/2006/main" name="Badges">
  <a:themeElements>
    <a:clrScheme name="Custom 8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731F1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6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78B8F2-8C4B-4A84-9FC4-1371A73C9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6E793-7ACD-4B3E-8D8A-B9356A76A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ED0A2F-298D-46BA-A072-ADADEAF4665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name badges with hands.dotx</Template>
  <TotalTime>0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2024-07-01T12:43:00Z</dcterms:created>
  <dcterms:modified xsi:type="dcterms:W3CDTF">2024-07-02T14:15:00Z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